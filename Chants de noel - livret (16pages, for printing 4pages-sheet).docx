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46" w:rsidRPr="00FC6346" w:rsidRDefault="00FC6346" w:rsidP="00FC6346">
      <w:pPr>
        <w:pStyle w:val="Heading1"/>
        <w:rPr>
          <w:lang w:val="en-CA" w:eastAsia="en-CA"/>
        </w:rPr>
      </w:pPr>
      <w:bookmarkStart w:id="0" w:name="_Toc26779785"/>
      <w:bookmarkStart w:id="1" w:name="_Toc27819038"/>
      <w:r w:rsidRPr="00FC6346">
        <w:rPr>
          <w:lang w:val="en-CA" w:eastAsia="en-CA"/>
        </w:rPr>
        <w:t>Carol of the Bells</w:t>
      </w:r>
      <w:r>
        <w:rPr>
          <w:lang w:val="en-CA" w:eastAsia="en-CA"/>
        </w:rPr>
        <w:t xml:space="preserve"> </w:t>
      </w:r>
      <w:r w:rsidRPr="00FC6346">
        <w:rPr>
          <w:lang w:val="en-CA" w:eastAsia="en-CA"/>
        </w:rPr>
        <w:t>(</w:t>
      </w:r>
      <w:r>
        <w:rPr>
          <w:lang w:val="en-CA" w:eastAsia="en-CA"/>
        </w:rPr>
        <w:t xml:space="preserve">Ukrainian Carol) - </w:t>
      </w:r>
      <w:r w:rsidRPr="00FC6346">
        <w:rPr>
          <w:lang w:val="en-CA" w:eastAsia="en-CA"/>
        </w:rPr>
        <w:t>Shchedryk</w:t>
      </w:r>
      <w:bookmarkEnd w:id="0"/>
      <w:bookmarkEnd w:id="1"/>
    </w:p>
    <w:p w:rsidR="00FC6346" w:rsidRDefault="00FC6346" w:rsidP="00FC6346">
      <w:pPr>
        <w:pStyle w:val="CompanyName"/>
      </w:pPr>
      <w:r w:rsidRPr="00596D38">
        <w:t xml:space="preserve">Hark how the bells, sweet silver bells, </w:t>
      </w:r>
      <w:r w:rsidRPr="00596D38">
        <w:br/>
        <w:t>all seem to say, throw cares away</w:t>
      </w:r>
      <w:r w:rsidRPr="00596D38">
        <w:br/>
        <w:t xml:space="preserve">Christmas is here, bringing good cheer, </w:t>
      </w:r>
      <w:r w:rsidRPr="00596D38">
        <w:br/>
        <w:t>to young and old, meek and the bold.</w:t>
      </w:r>
    </w:p>
    <w:p w:rsidR="00FC6346" w:rsidRDefault="00FC6346" w:rsidP="00FC6346">
      <w:pPr>
        <w:pStyle w:val="CompanyName"/>
      </w:pPr>
      <w:r w:rsidRPr="00596D38">
        <w:br/>
        <w:t xml:space="preserve">Ding dong ding dong that is their song </w:t>
      </w:r>
      <w:r w:rsidRPr="00596D38">
        <w:br/>
        <w:t>with joyful ring all caroling.</w:t>
      </w:r>
      <w:r w:rsidRPr="00596D38">
        <w:br/>
        <w:t xml:space="preserve">One seems to hear words of good cheer </w:t>
      </w:r>
      <w:r w:rsidRPr="00596D38">
        <w:br/>
        <w:t>from everywhere filling the air.</w:t>
      </w:r>
    </w:p>
    <w:p w:rsidR="00FC6346" w:rsidRDefault="00FC6346" w:rsidP="00FC6346">
      <w:pPr>
        <w:pStyle w:val="CompanyName"/>
      </w:pPr>
      <w:r w:rsidRPr="00596D38">
        <w:br/>
        <w:t xml:space="preserve">Oh how they pound, raising the sound, </w:t>
      </w:r>
      <w:r w:rsidRPr="00596D38">
        <w:br/>
        <w:t>o'er hill and dale, telling their tale.</w:t>
      </w:r>
      <w:r w:rsidRPr="00596D38">
        <w:br/>
        <w:t xml:space="preserve">Gaily they ring while people sing </w:t>
      </w:r>
      <w:r w:rsidRPr="00596D38">
        <w:br/>
        <w:t>songs of good cheer, Christmas is here.</w:t>
      </w:r>
    </w:p>
    <w:p w:rsidR="00FC6346" w:rsidRPr="00FC6346" w:rsidRDefault="00FC6346" w:rsidP="00FC6346">
      <w:pPr>
        <w:pStyle w:val="CompanyName"/>
        <w:rPr>
          <w:i/>
        </w:rPr>
      </w:pPr>
      <w:r w:rsidRPr="00596D38">
        <w:br/>
      </w:r>
      <w:r w:rsidRPr="00FC6346">
        <w:rPr>
          <w:i/>
        </w:rPr>
        <w:t xml:space="preserve">Merry, Merry, Merry, Merry Christmas, </w:t>
      </w:r>
      <w:r w:rsidRPr="00FC6346">
        <w:rPr>
          <w:i/>
        </w:rPr>
        <w:br/>
        <w:t>Merry, Merry, Merry, Merry Christmas.</w:t>
      </w:r>
    </w:p>
    <w:p w:rsidR="00FC6346" w:rsidRPr="00FC6346" w:rsidRDefault="00FC6346" w:rsidP="00FC6346">
      <w:pPr>
        <w:pStyle w:val="CompanyName"/>
      </w:pPr>
      <w:r w:rsidRPr="00596D38">
        <w:br/>
        <w:t xml:space="preserve">On on they send, on without end, </w:t>
      </w:r>
      <w:r w:rsidRPr="00596D38">
        <w:br/>
        <w:t>their joyful tone to every home.</w:t>
      </w:r>
      <w:r>
        <w:br/>
      </w:r>
      <w:r w:rsidRPr="00596D38">
        <w:t>Ding dong ding... dong!</w:t>
      </w:r>
    </w:p>
    <w:sdt>
      <w:sdtPr>
        <w:rPr>
          <w:rFonts w:eastAsiaTheme="minorHAnsi" w:cstheme="minorBidi"/>
          <w:b w:val="0"/>
          <w:bCs w:val="0"/>
          <w:color w:val="404040" w:themeColor="text1" w:themeTint="BF"/>
          <w:sz w:val="22"/>
          <w:szCs w:val="22"/>
          <w:lang w:eastAsia="en-US"/>
        </w:rPr>
        <w:id w:val="1801647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3D3B" w:rsidRPr="00FC6346" w:rsidRDefault="00FC6346" w:rsidP="00CB4505">
          <w:pPr>
            <w:pStyle w:val="TOCHeading"/>
            <w:rPr>
              <w:sz w:val="24"/>
            </w:rPr>
          </w:pPr>
          <w:r w:rsidRPr="00FC6346">
            <w:rPr>
              <w:noProof/>
              <w:sz w:val="24"/>
              <w:lang w:val="en-CA" w:eastAsia="en-CA"/>
            </w:rPr>
            <w:drawing>
              <wp:anchor distT="0" distB="0" distL="114300" distR="114300" simplePos="0" relativeHeight="251661312" behindDoc="0" locked="0" layoutInCell="1" allowOverlap="1" wp14:anchorId="30C6C554" wp14:editId="548CF4C4">
                <wp:simplePos x="0" y="0"/>
                <wp:positionH relativeFrom="column">
                  <wp:posOffset>4295775</wp:posOffset>
                </wp:positionH>
                <wp:positionV relativeFrom="paragraph">
                  <wp:posOffset>222885</wp:posOffset>
                </wp:positionV>
                <wp:extent cx="2668905" cy="3987165"/>
                <wp:effectExtent l="0" t="0" r="0" b="0"/>
                <wp:wrapThrough wrapText="bothSides">
                  <wp:wrapPolygon edited="0">
                    <wp:start x="0" y="0"/>
                    <wp:lineTo x="0" y="21466"/>
                    <wp:lineTo x="21430" y="21466"/>
                    <wp:lineTo x="21430" y="0"/>
                    <wp:lineTo x="0" y="0"/>
                  </wp:wrapPolygon>
                </wp:wrapThrough>
                <wp:docPr id="2" name="Picture 2" descr="https://lambethenvironment.files.wordpress.com/2013/12/xmas_tree_pm_08-4c61074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ambethenvironment.files.wordpress.com/2013/12/xmas_tree_pm_08-4c61074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8905" cy="398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23D3B" w:rsidRPr="00FC6346">
            <w:rPr>
              <w:sz w:val="24"/>
            </w:rPr>
            <w:t>Contents</w:t>
          </w:r>
        </w:p>
        <w:p w:rsidR="00FC6346" w:rsidRPr="00FC6346" w:rsidRDefault="00123D3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r w:rsidRPr="00FC6346">
            <w:rPr>
              <w:sz w:val="48"/>
            </w:rPr>
            <w:fldChar w:fldCharType="begin"/>
          </w:r>
          <w:r w:rsidRPr="00FC6346">
            <w:rPr>
              <w:sz w:val="48"/>
            </w:rPr>
            <w:instrText xml:space="preserve"> TOC \o "1-3" \h \z \u </w:instrText>
          </w:r>
          <w:r w:rsidRPr="00FC6346">
            <w:rPr>
              <w:sz w:val="48"/>
            </w:rPr>
            <w:fldChar w:fldCharType="separate"/>
          </w:r>
          <w:hyperlink w:anchor="_Toc27819038" w:history="1">
            <w:r w:rsidR="00FC6346" w:rsidRPr="00FC6346">
              <w:rPr>
                <w:rStyle w:val="Hyperlink"/>
                <w:noProof/>
                <w:sz w:val="20"/>
                <w:lang w:val="en-CA" w:eastAsia="en-CA"/>
              </w:rPr>
              <w:t>Carol of the Bells (Ukrainian Carol) - Shchedryk</w:t>
            </w:r>
            <w:r w:rsidR="00FC6346" w:rsidRPr="00FC6346">
              <w:rPr>
                <w:noProof/>
                <w:webHidden/>
                <w:sz w:val="20"/>
              </w:rPr>
              <w:tab/>
            </w:r>
            <w:r w:rsidR="00FC6346" w:rsidRPr="00FC6346">
              <w:rPr>
                <w:noProof/>
                <w:webHidden/>
                <w:sz w:val="20"/>
              </w:rPr>
              <w:fldChar w:fldCharType="begin"/>
            </w:r>
            <w:r w:rsidR="00FC6346" w:rsidRPr="00FC6346">
              <w:rPr>
                <w:noProof/>
                <w:webHidden/>
                <w:sz w:val="20"/>
              </w:rPr>
              <w:instrText xml:space="preserve"> PAGEREF _Toc27819038 \h </w:instrText>
            </w:r>
            <w:r w:rsidR="00FC6346" w:rsidRPr="00FC6346">
              <w:rPr>
                <w:noProof/>
                <w:webHidden/>
                <w:sz w:val="20"/>
              </w:rPr>
            </w:r>
            <w:r w:rsidR="00FC6346" w:rsidRPr="00FC6346">
              <w:rPr>
                <w:noProof/>
                <w:webHidden/>
                <w:sz w:val="20"/>
              </w:rPr>
              <w:fldChar w:fldCharType="separate"/>
            </w:r>
            <w:r w:rsidR="00FC6346" w:rsidRPr="00FC6346">
              <w:rPr>
                <w:noProof/>
                <w:webHidden/>
                <w:sz w:val="20"/>
              </w:rPr>
              <w:t>1</w:t>
            </w:r>
            <w:r w:rsidR="00FC6346"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39" w:history="1">
            <w:r w:rsidRPr="00FC6346">
              <w:rPr>
                <w:rStyle w:val="Hyperlink"/>
                <w:noProof/>
                <w:sz w:val="20"/>
              </w:rPr>
              <w:t>Santa Claus is Coming to Town/Père Noël Arrive ce Soir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_Toc27819039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4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40" w:history="1">
            <w:r w:rsidRPr="00FC6346">
              <w:rPr>
                <w:rStyle w:val="Hyperlink"/>
                <w:noProof/>
                <w:sz w:val="20"/>
                <w:lang w:val="en-CA"/>
              </w:rPr>
              <w:t>Deck the Halls / Falalalala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_Toc27819040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5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41" w:history="1">
            <w:r w:rsidRPr="00FC6346">
              <w:rPr>
                <w:rStyle w:val="Hyperlink"/>
                <w:noProof/>
                <w:sz w:val="20"/>
              </w:rPr>
              <w:t>Feliz Navidad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_Toc27819041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5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42" w:history="1">
            <w:r w:rsidRPr="00FC6346">
              <w:rPr>
                <w:rStyle w:val="Hyperlink"/>
                <w:noProof/>
                <w:sz w:val="20"/>
              </w:rPr>
              <w:t>Jingle Bells / Vive le vent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_Toc27819042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6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43" w:history="1">
            <w:r w:rsidRPr="00FC6346">
              <w:rPr>
                <w:rStyle w:val="Hyperlink"/>
                <w:noProof/>
                <w:sz w:val="20"/>
              </w:rPr>
              <w:t>O Tannenbaum / O Christmas Tree /Mon beau sapin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_Toc27819043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7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44" w:history="1">
            <w:r w:rsidRPr="00FC6346">
              <w:rPr>
                <w:rStyle w:val="Hyperlink"/>
                <w:noProof/>
                <w:sz w:val="20"/>
                <w:lang w:val="en-CA"/>
              </w:rPr>
              <w:t>We wish you a Merry Christmas / On se dit Joyeux Noël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_Toc27819044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8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45" w:history="1">
            <w:r w:rsidRPr="00FC6346">
              <w:rPr>
                <w:rStyle w:val="Hyperlink"/>
                <w:noProof/>
                <w:sz w:val="20"/>
              </w:rPr>
              <w:t>Le p’tit renne au nez rouge  / Rudolph the red-nosed reindeer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_Toc27819045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9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46" w:history="1">
            <w:r w:rsidRPr="00FC6346">
              <w:rPr>
                <w:rStyle w:val="Hyperlink"/>
                <w:noProof/>
                <w:sz w:val="20"/>
                <w:lang w:val="en-CA"/>
              </w:rPr>
              <w:t>C’est l’hiver / Let it snow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_Toc27819046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10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47" w:history="1">
            <w:r w:rsidRPr="00FC6346">
              <w:rPr>
                <w:rStyle w:val="Hyperlink"/>
                <w:noProof/>
                <w:sz w:val="20"/>
                <w:lang w:val="en-CA"/>
              </w:rPr>
              <w:t>Walking in a winter wonderland / Bonhomme hiver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_Toc27819047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11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48" w:history="1">
            <w:r w:rsidRPr="00FC6346">
              <w:rPr>
                <w:rStyle w:val="Hyperlink"/>
                <w:noProof/>
                <w:sz w:val="20"/>
                <w:lang w:val="en-CA" w:eastAsia="en-CA"/>
              </w:rPr>
              <w:t>Frosty the Snowman / Frosty le bonhomme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_Toc27819048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12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49" w:history="1">
            <w:r w:rsidRPr="00FC6346">
              <w:rPr>
                <w:rStyle w:val="Hyperlink"/>
                <w:noProof/>
                <w:sz w:val="20"/>
              </w:rPr>
              <w:t>Les anges dans nos campagnes / Angels We've Heard On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_Toc27819049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13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50" w:history="1">
            <w:r w:rsidRPr="00FC6346">
              <w:rPr>
                <w:rStyle w:val="Hyperlink"/>
                <w:noProof/>
                <w:sz w:val="20"/>
              </w:rPr>
              <w:t>Petit Papa Noël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_Toc27819050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14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51" w:history="1">
            <w:r w:rsidRPr="00FC6346">
              <w:rPr>
                <w:rStyle w:val="Hyperlink"/>
                <w:noProof/>
                <w:sz w:val="20"/>
                <w:lang w:val="en-CA"/>
              </w:rPr>
              <w:t>"Jingle Bell Rock"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_Toc27819051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15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52" w:history="1">
            <w:r w:rsidRPr="00FC6346">
              <w:rPr>
                <w:rStyle w:val="Hyperlink"/>
                <w:noProof/>
                <w:sz w:val="20"/>
                <w:lang w:val="en-CA"/>
              </w:rPr>
              <w:t>C’est l’hiver / Let it snow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_Toc27819052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16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FC6346" w:rsidRPr="00FC6346" w:rsidRDefault="00FC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0"/>
              <w:lang w:val="en-CA" w:eastAsia="en-CA"/>
            </w:rPr>
          </w:pPr>
          <w:hyperlink w:anchor="_Toc27819053" w:history="1">
            <w:r w:rsidRPr="00FC6346">
              <w:rPr>
                <w:rStyle w:val="Hyperlink"/>
                <w:noProof/>
                <w:sz w:val="20"/>
              </w:rPr>
              <w:t>Promenade en traîneau / Sleigh Ride</w:t>
            </w:r>
            <w:r w:rsidRPr="00FC6346">
              <w:rPr>
                <w:noProof/>
                <w:webHidden/>
                <w:sz w:val="20"/>
              </w:rPr>
              <w:tab/>
            </w:r>
            <w:r w:rsidRPr="00FC6346">
              <w:rPr>
                <w:noProof/>
                <w:webHidden/>
                <w:sz w:val="20"/>
              </w:rPr>
              <w:fldChar w:fldCharType="begin"/>
            </w:r>
            <w:r w:rsidRPr="00FC6346">
              <w:rPr>
                <w:noProof/>
                <w:webHidden/>
                <w:sz w:val="20"/>
              </w:rPr>
              <w:instrText xml:space="preserve"> PAGEREF _Toc27819053 \h </w:instrText>
            </w:r>
            <w:r w:rsidRPr="00FC6346">
              <w:rPr>
                <w:noProof/>
                <w:webHidden/>
                <w:sz w:val="20"/>
              </w:rPr>
            </w:r>
            <w:r w:rsidRPr="00FC6346">
              <w:rPr>
                <w:noProof/>
                <w:webHidden/>
                <w:sz w:val="20"/>
              </w:rPr>
              <w:fldChar w:fldCharType="separate"/>
            </w:r>
            <w:r w:rsidRPr="00FC6346">
              <w:rPr>
                <w:noProof/>
                <w:webHidden/>
                <w:sz w:val="20"/>
              </w:rPr>
              <w:t>17</w:t>
            </w:r>
            <w:r w:rsidRPr="00FC6346">
              <w:rPr>
                <w:noProof/>
                <w:webHidden/>
                <w:sz w:val="20"/>
              </w:rPr>
              <w:fldChar w:fldCharType="end"/>
            </w:r>
          </w:hyperlink>
        </w:p>
        <w:p w:rsidR="00362BCA" w:rsidRPr="00FC6346" w:rsidRDefault="00123D3B" w:rsidP="00FC6346">
          <w:pPr>
            <w:rPr>
              <w:rFonts w:ascii="Symbol" w:hAnsi="Symbol"/>
            </w:rPr>
          </w:pPr>
          <w:r w:rsidRPr="00FC6346">
            <w:rPr>
              <w:b/>
              <w:bCs/>
              <w:noProof/>
              <w:sz w:val="48"/>
            </w:rPr>
            <w:fldChar w:fldCharType="end"/>
          </w:r>
        </w:p>
      </w:sdtContent>
    </w:sdt>
    <w:p w:rsidR="00564FCD" w:rsidRPr="00FC6346" w:rsidRDefault="00597B6D" w:rsidP="00FC6346">
      <w:pPr>
        <w:spacing w:after="200" w:line="276" w:lineRule="auto"/>
        <w:rPr>
          <w:rFonts w:ascii="proxnov-reg" w:hAnsi="proxnov-reg"/>
          <w:b/>
          <w:sz w:val="21"/>
          <w:szCs w:val="21"/>
          <w:lang w:val="fr-CA"/>
        </w:rPr>
      </w:pPr>
      <w:bookmarkStart w:id="2" w:name="_GoBack"/>
      <w:bookmarkEnd w:id="2"/>
      <w:r w:rsidRPr="00597B6D">
        <w:rPr>
          <w:rFonts w:ascii="Symbol" w:hAnsi="Symbol"/>
          <w:b/>
          <w:color w:val="auto"/>
          <w:sz w:val="20"/>
          <w:szCs w:val="32"/>
          <w:lang w:val="fr-CA"/>
        </w:rPr>
        <w:lastRenderedPageBreak/>
        <w:br/>
      </w:r>
      <w:r w:rsidR="00FC6346" w:rsidRPr="00FC6346">
        <w:rPr>
          <w:rFonts w:ascii="Symbol" w:hAnsi="Symbol"/>
          <w:b/>
          <w:color w:val="auto"/>
          <w:sz w:val="20"/>
          <w:szCs w:val="32"/>
        </w:rPr>
        <w:t></w:t>
      </w:r>
      <w:r w:rsidR="00FC6346" w:rsidRPr="00FC6346">
        <w:rPr>
          <w:rFonts w:ascii="Symbol" w:hAnsi="Symbol"/>
          <w:b/>
          <w:color w:val="auto"/>
          <w:sz w:val="20"/>
          <w:szCs w:val="32"/>
        </w:rPr>
        <w:t></w:t>
      </w:r>
      <w:r w:rsidR="00FC6346" w:rsidRPr="00FC6346">
        <w:rPr>
          <w:rFonts w:ascii="Symbol" w:hAnsi="Symbol"/>
          <w:b/>
          <w:color w:val="auto"/>
          <w:sz w:val="20"/>
          <w:szCs w:val="32"/>
        </w:rPr>
        <w:t></w:t>
      </w:r>
      <w:r w:rsidR="00FC6346" w:rsidRPr="00FC6346">
        <w:rPr>
          <w:b/>
          <w:noProof/>
          <w:lang w:val="fr-CA" w:eastAsia="en-CA"/>
        </w:rPr>
        <w:t xml:space="preserve"> </w:t>
      </w:r>
      <w:r w:rsidR="00564FCD" w:rsidRPr="00FC6346">
        <w:rPr>
          <w:b/>
          <w:noProof/>
          <w:lang w:val="en-CA" w:eastAsia="en-CA"/>
        </w:rPr>
        <w:drawing>
          <wp:anchor distT="0" distB="0" distL="114300" distR="114300" simplePos="0" relativeHeight="251659264" behindDoc="1" locked="0" layoutInCell="1" allowOverlap="1" wp14:anchorId="44D98DEE" wp14:editId="6926CF35">
            <wp:simplePos x="0" y="0"/>
            <wp:positionH relativeFrom="column">
              <wp:posOffset>259080</wp:posOffset>
            </wp:positionH>
            <wp:positionV relativeFrom="paragraph">
              <wp:posOffset>60960</wp:posOffset>
            </wp:positionV>
            <wp:extent cx="6642100" cy="84582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FCD" w:rsidRPr="00FC6346" w:rsidRDefault="00564FCD" w:rsidP="00FB30DF">
      <w:pPr>
        <w:pStyle w:val="verse"/>
        <w:spacing w:before="0" w:beforeAutospacing="0" w:after="0" w:afterAutospacing="0"/>
        <w:rPr>
          <w:rFonts w:ascii="proxnov-reg" w:hAnsi="proxnov-reg"/>
          <w:sz w:val="21"/>
          <w:szCs w:val="21"/>
          <w:lang w:val="fr-CA"/>
        </w:rPr>
      </w:pPr>
    </w:p>
    <w:p w:rsidR="0026487E" w:rsidRPr="00362BCA" w:rsidRDefault="0026487E" w:rsidP="00362BCA">
      <w:pPr>
        <w:pStyle w:val="Heading1"/>
        <w:rPr>
          <w:rFonts w:ascii="proxnov-reg" w:hAnsi="proxnov-reg"/>
          <w:sz w:val="21"/>
          <w:szCs w:val="21"/>
        </w:rPr>
      </w:pPr>
      <w:bookmarkStart w:id="3" w:name="_Toc27819039"/>
      <w:r w:rsidRPr="00446666">
        <w:t>Santa Claus is Coming to Town/Père Noël Arrive ce Soir</w:t>
      </w:r>
      <w:bookmarkEnd w:id="3"/>
    </w:p>
    <w:p w:rsidR="0026487E" w:rsidRPr="00882467" w:rsidRDefault="0026487E" w:rsidP="0026487E">
      <w:pPr>
        <w:rPr>
          <w:rFonts w:ascii="Arial" w:hAnsi="Arial" w:cs="Arial"/>
          <w:color w:val="auto"/>
          <w:sz w:val="28"/>
          <w:szCs w:val="28"/>
          <w:lang w:val="fr-FR"/>
        </w:rPr>
      </w:pPr>
      <w:r w:rsidRPr="00882467">
        <w:rPr>
          <w:rFonts w:ascii="Arial" w:hAnsi="Arial" w:cs="Arial"/>
          <w:color w:val="auto"/>
          <w:sz w:val="28"/>
          <w:szCs w:val="28"/>
          <w:lang w:val="fr-FR"/>
        </w:rPr>
        <w:t>FRANÇAIS:</w:t>
      </w:r>
    </w:p>
    <w:p w:rsidR="0015434C" w:rsidRDefault="0026487E" w:rsidP="0026487E">
      <w:pPr>
        <w:pStyle w:val="NormalWeb"/>
        <w:jc w:val="center"/>
        <w:rPr>
          <w:rFonts w:ascii="Arial" w:hAnsi="Arial" w:cs="Arial"/>
          <w:sz w:val="28"/>
          <w:szCs w:val="28"/>
          <w:lang w:val="fr-FR"/>
        </w:rPr>
      </w:pPr>
      <w:r w:rsidRPr="00045B20">
        <w:rPr>
          <w:rFonts w:ascii="Arial" w:hAnsi="Arial" w:cs="Arial"/>
          <w:sz w:val="28"/>
          <w:szCs w:val="28"/>
          <w:lang w:val="fr-FR"/>
        </w:rPr>
        <w:t xml:space="preserve">J’ai vu dans la nuit passer un traîneau, </w:t>
      </w:r>
      <w:r w:rsidR="0015434C">
        <w:rPr>
          <w:rFonts w:ascii="Arial" w:hAnsi="Arial" w:cs="Arial"/>
          <w:sz w:val="28"/>
          <w:szCs w:val="28"/>
          <w:lang w:val="fr-FR"/>
        </w:rPr>
        <w:br/>
      </w:r>
      <w:r w:rsidRPr="00045B20">
        <w:rPr>
          <w:rFonts w:ascii="Arial" w:hAnsi="Arial" w:cs="Arial"/>
          <w:sz w:val="28"/>
          <w:szCs w:val="28"/>
          <w:lang w:val="fr-FR"/>
        </w:rPr>
        <w:t>et j’ai vu aussi ton grand ami</w:t>
      </w:r>
      <w:r w:rsidRPr="00045B20">
        <w:rPr>
          <w:rFonts w:ascii="Arial" w:hAnsi="Arial" w:cs="Arial"/>
          <w:sz w:val="28"/>
          <w:szCs w:val="28"/>
          <w:lang w:val="fr-FR"/>
        </w:rPr>
        <w:br/>
        <w:t>Père Noël arrive ce soir</w:t>
      </w:r>
    </w:p>
    <w:p w:rsidR="0026487E" w:rsidRPr="00045B20" w:rsidRDefault="0026487E" w:rsidP="0026487E">
      <w:pPr>
        <w:pStyle w:val="NormalWeb"/>
        <w:jc w:val="center"/>
        <w:rPr>
          <w:rFonts w:ascii="Arial" w:hAnsi="Arial" w:cs="Arial"/>
          <w:sz w:val="28"/>
          <w:szCs w:val="28"/>
          <w:lang w:val="fr-FR"/>
        </w:rPr>
      </w:pPr>
      <w:r w:rsidRPr="00045B20">
        <w:rPr>
          <w:rFonts w:ascii="Arial" w:hAnsi="Arial" w:cs="Arial"/>
          <w:sz w:val="28"/>
          <w:szCs w:val="28"/>
          <w:lang w:val="fr-FR"/>
        </w:rPr>
        <w:t>II allait vers toi dans la cheminée,</w:t>
      </w:r>
      <w:r w:rsidR="0015434C">
        <w:rPr>
          <w:rFonts w:ascii="Arial" w:hAnsi="Arial" w:cs="Arial"/>
          <w:sz w:val="28"/>
          <w:szCs w:val="28"/>
          <w:lang w:val="fr-FR"/>
        </w:rPr>
        <w:br/>
      </w:r>
      <w:r w:rsidRPr="00045B20">
        <w:rPr>
          <w:rFonts w:ascii="Arial" w:hAnsi="Arial" w:cs="Arial"/>
          <w:sz w:val="28"/>
          <w:szCs w:val="28"/>
          <w:lang w:val="fr-FR"/>
        </w:rPr>
        <w:t xml:space="preserve"> il allait vers toi pour y déposer</w:t>
      </w:r>
      <w:r w:rsidRPr="00045B20">
        <w:rPr>
          <w:rFonts w:ascii="Arial" w:hAnsi="Arial" w:cs="Arial"/>
          <w:sz w:val="28"/>
          <w:szCs w:val="28"/>
          <w:lang w:val="fr-FR"/>
        </w:rPr>
        <w:br/>
        <w:t>Des jouets dans ton bas ce soir</w:t>
      </w:r>
    </w:p>
    <w:p w:rsidR="0026487E" w:rsidRPr="0015434C" w:rsidRDefault="0026487E" w:rsidP="0026487E">
      <w:pPr>
        <w:pStyle w:val="NormalWeb"/>
        <w:jc w:val="center"/>
        <w:rPr>
          <w:rFonts w:ascii="Arial" w:hAnsi="Arial" w:cs="Arial"/>
          <w:i/>
          <w:sz w:val="28"/>
          <w:szCs w:val="28"/>
          <w:lang w:val="fr-FR"/>
        </w:rPr>
      </w:pPr>
      <w:r w:rsidRPr="0015434C">
        <w:rPr>
          <w:rFonts w:ascii="Arial" w:hAnsi="Arial" w:cs="Arial"/>
          <w:i/>
          <w:sz w:val="28"/>
          <w:szCs w:val="28"/>
          <w:lang w:val="fr-FR"/>
        </w:rPr>
        <w:t xml:space="preserve">Et bien tu devras dormir </w:t>
      </w:r>
      <w:r w:rsidR="0015434C">
        <w:rPr>
          <w:rFonts w:ascii="Arial" w:hAnsi="Arial" w:cs="Arial"/>
          <w:i/>
          <w:sz w:val="28"/>
          <w:szCs w:val="28"/>
          <w:lang w:val="fr-FR"/>
        </w:rPr>
        <w:br/>
      </w:r>
      <w:r w:rsidRPr="0015434C">
        <w:rPr>
          <w:rFonts w:ascii="Arial" w:hAnsi="Arial" w:cs="Arial"/>
          <w:i/>
          <w:sz w:val="28"/>
          <w:szCs w:val="28"/>
          <w:lang w:val="fr-FR"/>
        </w:rPr>
        <w:t>sans te faire aucun souci</w:t>
      </w:r>
      <w:r w:rsidRPr="0015434C">
        <w:rPr>
          <w:rFonts w:ascii="Arial" w:hAnsi="Arial" w:cs="Arial"/>
          <w:i/>
          <w:sz w:val="28"/>
          <w:szCs w:val="28"/>
          <w:lang w:val="fr-FR"/>
        </w:rPr>
        <w:br/>
        <w:t xml:space="preserve">Même si tu n’en as pas envie, </w:t>
      </w:r>
      <w:r w:rsidR="0015434C">
        <w:rPr>
          <w:rFonts w:ascii="Arial" w:hAnsi="Arial" w:cs="Arial"/>
          <w:i/>
          <w:sz w:val="28"/>
          <w:szCs w:val="28"/>
          <w:lang w:val="fr-FR"/>
        </w:rPr>
        <w:br/>
      </w:r>
      <w:r w:rsidRPr="0015434C">
        <w:rPr>
          <w:rFonts w:ascii="Arial" w:hAnsi="Arial" w:cs="Arial"/>
          <w:i/>
          <w:sz w:val="28"/>
          <w:szCs w:val="28"/>
          <w:lang w:val="fr-FR"/>
        </w:rPr>
        <w:t>tu devras rester au lit</w:t>
      </w:r>
    </w:p>
    <w:p w:rsidR="0026487E" w:rsidRPr="00045B20" w:rsidRDefault="0026487E" w:rsidP="0026487E">
      <w:pPr>
        <w:pStyle w:val="NormalWeb"/>
        <w:jc w:val="center"/>
        <w:rPr>
          <w:rFonts w:ascii="Arial" w:hAnsi="Arial" w:cs="Arial"/>
          <w:sz w:val="28"/>
          <w:szCs w:val="28"/>
          <w:lang w:val="fr-FR"/>
        </w:rPr>
      </w:pPr>
      <w:r w:rsidRPr="00045B20">
        <w:rPr>
          <w:rFonts w:ascii="Arial" w:hAnsi="Arial" w:cs="Arial"/>
          <w:sz w:val="28"/>
          <w:szCs w:val="28"/>
          <w:lang w:val="fr-FR"/>
        </w:rPr>
        <w:t xml:space="preserve">J’ai vu dans la nuit passer un traîneau, </w:t>
      </w:r>
      <w:r w:rsidR="0015434C">
        <w:rPr>
          <w:rFonts w:ascii="Arial" w:hAnsi="Arial" w:cs="Arial"/>
          <w:sz w:val="28"/>
          <w:szCs w:val="28"/>
          <w:lang w:val="fr-FR"/>
        </w:rPr>
        <w:br/>
      </w:r>
      <w:r w:rsidRPr="00045B20">
        <w:rPr>
          <w:rFonts w:ascii="Arial" w:hAnsi="Arial" w:cs="Arial"/>
          <w:sz w:val="28"/>
          <w:szCs w:val="28"/>
          <w:lang w:val="fr-FR"/>
        </w:rPr>
        <w:t>et j’ai vu aussi ton grand ami</w:t>
      </w:r>
      <w:r w:rsidRPr="00045B20">
        <w:rPr>
          <w:rFonts w:ascii="Arial" w:hAnsi="Arial" w:cs="Arial"/>
          <w:sz w:val="28"/>
          <w:szCs w:val="28"/>
          <w:lang w:val="fr-FR"/>
        </w:rPr>
        <w:br/>
        <w:t>Père Noël arrive ce soir</w:t>
      </w:r>
    </w:p>
    <w:p w:rsidR="0026487E" w:rsidRPr="00882467" w:rsidRDefault="0026487E" w:rsidP="0026487E">
      <w:pPr>
        <w:rPr>
          <w:rFonts w:ascii="Arial" w:hAnsi="Arial" w:cs="Arial"/>
          <w:color w:val="auto"/>
          <w:sz w:val="28"/>
          <w:szCs w:val="28"/>
          <w:lang w:val="en-CA"/>
        </w:rPr>
      </w:pPr>
      <w:r w:rsidRPr="00882467">
        <w:rPr>
          <w:rFonts w:ascii="Arial" w:hAnsi="Arial" w:cs="Arial"/>
          <w:color w:val="auto"/>
          <w:sz w:val="28"/>
          <w:szCs w:val="28"/>
          <w:lang w:val="en-CA"/>
        </w:rPr>
        <w:t>ENGLISH :</w:t>
      </w:r>
    </w:p>
    <w:p w:rsidR="0026487E" w:rsidRPr="00882467" w:rsidRDefault="0026487E" w:rsidP="0026487E">
      <w:pPr>
        <w:rPr>
          <w:rFonts w:ascii="Arial" w:hAnsi="Arial" w:cs="Arial"/>
          <w:color w:val="auto"/>
          <w:sz w:val="28"/>
          <w:szCs w:val="28"/>
          <w:lang w:val="en-CA"/>
        </w:rPr>
      </w:pPr>
    </w:p>
    <w:p w:rsidR="0026487E" w:rsidRDefault="0026487E" w:rsidP="0026487E">
      <w:pPr>
        <w:rPr>
          <w:rFonts w:ascii="Arial" w:hAnsi="Arial" w:cs="Arial"/>
          <w:color w:val="222222"/>
          <w:sz w:val="28"/>
          <w:szCs w:val="28"/>
        </w:rPr>
      </w:pPr>
      <w:r w:rsidRPr="00045B20">
        <w:rPr>
          <w:rFonts w:ascii="Arial" w:hAnsi="Arial" w:cs="Arial"/>
          <w:color w:val="222222"/>
          <w:sz w:val="28"/>
          <w:szCs w:val="28"/>
        </w:rPr>
        <w:t>You better watch out, you better not cry</w:t>
      </w:r>
      <w:r w:rsidRPr="00045B20">
        <w:rPr>
          <w:rFonts w:ascii="Arial" w:hAnsi="Arial" w:cs="Arial"/>
          <w:color w:val="222222"/>
          <w:sz w:val="28"/>
          <w:szCs w:val="28"/>
        </w:rPr>
        <w:br/>
        <w:t>Better not pout, I'm telling you why</w:t>
      </w:r>
      <w:r w:rsidRPr="00045B20">
        <w:rPr>
          <w:rFonts w:ascii="Arial" w:hAnsi="Arial" w:cs="Arial"/>
          <w:color w:val="222222"/>
          <w:sz w:val="28"/>
          <w:szCs w:val="28"/>
        </w:rPr>
        <w:br/>
        <w:t>Santa Claus is comin' to town</w:t>
      </w:r>
      <w:r w:rsidRPr="00045B20">
        <w:rPr>
          <w:rFonts w:ascii="Arial" w:hAnsi="Arial" w:cs="Arial"/>
          <w:color w:val="222222"/>
          <w:sz w:val="28"/>
          <w:szCs w:val="28"/>
        </w:rPr>
        <w:br/>
      </w:r>
    </w:p>
    <w:p w:rsidR="0026487E" w:rsidRDefault="0026487E" w:rsidP="0026487E">
      <w:pPr>
        <w:rPr>
          <w:rFonts w:ascii="Arial" w:hAnsi="Arial" w:cs="Arial"/>
          <w:color w:val="222222"/>
          <w:sz w:val="28"/>
          <w:szCs w:val="28"/>
        </w:rPr>
      </w:pPr>
      <w:r w:rsidRPr="00045B20">
        <w:rPr>
          <w:rFonts w:ascii="Arial" w:hAnsi="Arial" w:cs="Arial"/>
          <w:color w:val="222222"/>
          <w:sz w:val="28"/>
          <w:szCs w:val="28"/>
        </w:rPr>
        <w:t>He's making a list and checking it twice</w:t>
      </w:r>
      <w:r w:rsidRPr="00045B20">
        <w:rPr>
          <w:rFonts w:ascii="Arial" w:hAnsi="Arial" w:cs="Arial"/>
          <w:color w:val="222222"/>
          <w:sz w:val="28"/>
          <w:szCs w:val="28"/>
        </w:rPr>
        <w:br/>
        <w:t>Gonna find out who's naughty and nice</w:t>
      </w:r>
      <w:r w:rsidRPr="00045B20">
        <w:rPr>
          <w:rFonts w:ascii="Arial" w:hAnsi="Arial" w:cs="Arial"/>
          <w:color w:val="222222"/>
          <w:sz w:val="28"/>
          <w:szCs w:val="28"/>
        </w:rPr>
        <w:br/>
        <w:t>Santa Claus is comin' to town</w:t>
      </w:r>
      <w:r w:rsidRPr="00045B20">
        <w:rPr>
          <w:rFonts w:ascii="Arial" w:hAnsi="Arial" w:cs="Arial"/>
          <w:color w:val="222222"/>
          <w:sz w:val="28"/>
          <w:szCs w:val="28"/>
        </w:rPr>
        <w:br/>
      </w:r>
    </w:p>
    <w:p w:rsidR="0026487E" w:rsidRPr="0015434C" w:rsidRDefault="0026487E" w:rsidP="0026487E">
      <w:pPr>
        <w:rPr>
          <w:rFonts w:ascii="Arial" w:hAnsi="Arial" w:cs="Arial"/>
          <w:i/>
          <w:color w:val="222222"/>
          <w:sz w:val="28"/>
          <w:szCs w:val="28"/>
        </w:rPr>
      </w:pPr>
      <w:r w:rsidRPr="0015434C">
        <w:rPr>
          <w:rFonts w:ascii="Arial" w:hAnsi="Arial" w:cs="Arial"/>
          <w:i/>
          <w:color w:val="222222"/>
          <w:sz w:val="28"/>
          <w:szCs w:val="28"/>
        </w:rPr>
        <w:t>He sees you when you're sleepin'</w:t>
      </w:r>
      <w:r w:rsidRPr="0015434C">
        <w:rPr>
          <w:rFonts w:ascii="Arial" w:hAnsi="Arial" w:cs="Arial"/>
          <w:i/>
          <w:color w:val="222222"/>
          <w:sz w:val="28"/>
          <w:szCs w:val="28"/>
        </w:rPr>
        <w:br/>
        <w:t>He knows when you're a wake</w:t>
      </w:r>
      <w:r w:rsidRPr="0015434C">
        <w:rPr>
          <w:rFonts w:ascii="Arial" w:hAnsi="Arial" w:cs="Arial"/>
          <w:i/>
          <w:color w:val="222222"/>
          <w:sz w:val="28"/>
          <w:szCs w:val="28"/>
        </w:rPr>
        <w:br/>
        <w:t>He knows if you've been bad or good</w:t>
      </w:r>
      <w:r w:rsidRPr="0015434C">
        <w:rPr>
          <w:rFonts w:ascii="Arial" w:hAnsi="Arial" w:cs="Arial"/>
          <w:i/>
          <w:color w:val="222222"/>
          <w:sz w:val="28"/>
          <w:szCs w:val="28"/>
        </w:rPr>
        <w:br/>
        <w:t>So be good for goodness sake</w:t>
      </w:r>
      <w:r w:rsidRPr="0015434C">
        <w:rPr>
          <w:rFonts w:ascii="Arial" w:hAnsi="Arial" w:cs="Arial"/>
          <w:i/>
          <w:color w:val="222222"/>
          <w:sz w:val="28"/>
          <w:szCs w:val="28"/>
        </w:rPr>
        <w:br/>
      </w:r>
    </w:p>
    <w:p w:rsidR="0026487E" w:rsidRPr="00045B20" w:rsidRDefault="0026487E" w:rsidP="0026487E">
      <w:pPr>
        <w:rPr>
          <w:rFonts w:ascii="Arial" w:hAnsi="Arial" w:cs="Arial"/>
          <w:color w:val="222222"/>
          <w:sz w:val="28"/>
          <w:szCs w:val="28"/>
        </w:rPr>
      </w:pPr>
      <w:r w:rsidRPr="00045B20">
        <w:rPr>
          <w:rFonts w:ascii="Arial" w:hAnsi="Arial" w:cs="Arial"/>
          <w:color w:val="222222"/>
          <w:sz w:val="28"/>
          <w:szCs w:val="28"/>
        </w:rPr>
        <w:t>Oh! You better watch out, you better not cry</w:t>
      </w:r>
      <w:r w:rsidRPr="00045B20">
        <w:rPr>
          <w:rFonts w:ascii="Arial" w:hAnsi="Arial" w:cs="Arial"/>
          <w:color w:val="222222"/>
          <w:sz w:val="28"/>
          <w:szCs w:val="28"/>
        </w:rPr>
        <w:br/>
        <w:t>Better not pout, I'm telling you why</w:t>
      </w:r>
      <w:r w:rsidRPr="00045B20">
        <w:rPr>
          <w:rFonts w:ascii="Arial" w:hAnsi="Arial" w:cs="Arial"/>
          <w:color w:val="222222"/>
          <w:sz w:val="28"/>
          <w:szCs w:val="28"/>
        </w:rPr>
        <w:br/>
        <w:t>Santa Claus is comin' to town</w:t>
      </w:r>
    </w:p>
    <w:p w:rsidR="00EF6643" w:rsidRPr="0026487E" w:rsidRDefault="00EF6643">
      <w:pPr>
        <w:spacing w:after="200" w:line="276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26487E" w:rsidRDefault="0026487E">
      <w:pPr>
        <w:spacing w:after="200" w:line="276" w:lineRule="auto"/>
        <w:jc w:val="left"/>
        <w:rPr>
          <w:rFonts w:ascii="Lucida Calligraphy" w:hAnsi="Lucida Calligraphy"/>
          <w:color w:val="auto"/>
          <w:sz w:val="32"/>
          <w:szCs w:val="32"/>
          <w:u w:val="single"/>
        </w:rPr>
      </w:pPr>
      <w:r>
        <w:rPr>
          <w:rFonts w:ascii="Lucida Calligraphy" w:hAnsi="Lucida Calligraphy"/>
          <w:color w:val="auto"/>
          <w:sz w:val="32"/>
          <w:szCs w:val="32"/>
          <w:u w:val="single"/>
        </w:rPr>
        <w:br w:type="page"/>
      </w:r>
    </w:p>
    <w:p w:rsidR="0026487E" w:rsidRPr="00362BCA" w:rsidRDefault="0026487E" w:rsidP="00362BCA">
      <w:pPr>
        <w:pStyle w:val="Heading1"/>
        <w:rPr>
          <w:lang w:val="en-CA"/>
        </w:rPr>
      </w:pPr>
      <w:bookmarkStart w:id="4" w:name="_Toc27819040"/>
      <w:r w:rsidRPr="000D2FDD">
        <w:rPr>
          <w:lang w:val="en-CA"/>
        </w:rPr>
        <w:lastRenderedPageBreak/>
        <w:t>Deck the Halls / Falalalala</w:t>
      </w:r>
      <w:bookmarkEnd w:id="4"/>
    </w:p>
    <w:p w:rsidR="0026487E" w:rsidRPr="0026487E" w:rsidRDefault="0026487E" w:rsidP="0026487E">
      <w:pPr>
        <w:rPr>
          <w:rFonts w:ascii="Arial" w:hAnsi="Arial" w:cs="Arial"/>
          <w:color w:val="auto"/>
          <w:sz w:val="28"/>
          <w:szCs w:val="28"/>
        </w:rPr>
      </w:pPr>
      <w:r w:rsidRPr="0026487E">
        <w:rPr>
          <w:rFonts w:ascii="Arial" w:hAnsi="Arial" w:cs="Arial"/>
          <w:color w:val="auto"/>
          <w:sz w:val="28"/>
          <w:szCs w:val="28"/>
        </w:rPr>
        <w:t>ENGLISH:</w:t>
      </w:r>
    </w:p>
    <w:p w:rsidR="0026487E" w:rsidRDefault="0026487E" w:rsidP="0026487E">
      <w:pPr>
        <w:rPr>
          <w:rFonts w:ascii="Lucida Calligraphy" w:hAnsi="Lucida Calligraphy"/>
          <w:sz w:val="32"/>
          <w:szCs w:val="32"/>
        </w:rPr>
      </w:pPr>
    </w:p>
    <w:p w:rsidR="0026487E" w:rsidRPr="00882467" w:rsidRDefault="0026487E" w:rsidP="0026487E">
      <w:pPr>
        <w:pStyle w:val="verse"/>
        <w:spacing w:before="0" w:beforeAutospacing="0" w:after="0" w:afterAutospacing="0"/>
        <w:jc w:val="center"/>
        <w:rPr>
          <w:rFonts w:ascii="Arial" w:hAnsi="Arial" w:cs="Arial"/>
          <w:sz w:val="28"/>
          <w:szCs w:val="28"/>
          <w:lang w:val="fr-FR"/>
        </w:rPr>
      </w:pPr>
      <w:r w:rsidRPr="00882467">
        <w:rPr>
          <w:rFonts w:ascii="Arial" w:hAnsi="Arial" w:cs="Arial"/>
          <w:sz w:val="28"/>
          <w:szCs w:val="28"/>
          <w:lang w:val="fr-FR"/>
        </w:rPr>
        <w:t>Deck the halls with boughs of holly</w:t>
      </w:r>
      <w:r w:rsidRPr="00882467">
        <w:rPr>
          <w:rFonts w:ascii="Arial" w:hAnsi="Arial" w:cs="Arial"/>
          <w:sz w:val="28"/>
          <w:szCs w:val="28"/>
          <w:lang w:val="fr-FR"/>
        </w:rPr>
        <w:br/>
        <w:t>Fa-la-la-la-la, la-la-la-la</w:t>
      </w:r>
      <w:r w:rsidRPr="00882467">
        <w:rPr>
          <w:rFonts w:ascii="Arial" w:hAnsi="Arial" w:cs="Arial"/>
          <w:sz w:val="28"/>
          <w:szCs w:val="28"/>
          <w:lang w:val="fr-FR"/>
        </w:rPr>
        <w:br/>
        <w:t>'Tis the season to be jolly</w:t>
      </w:r>
      <w:r w:rsidRPr="00882467">
        <w:rPr>
          <w:rFonts w:ascii="Arial" w:hAnsi="Arial" w:cs="Arial"/>
          <w:sz w:val="28"/>
          <w:szCs w:val="28"/>
          <w:lang w:val="fr-FR"/>
        </w:rPr>
        <w:br/>
        <w:t>Fa-la-la-la-la, la-la-la-la</w:t>
      </w:r>
    </w:p>
    <w:p w:rsidR="0026487E" w:rsidRPr="00867AAE" w:rsidRDefault="0026487E" w:rsidP="0026487E">
      <w:pPr>
        <w:pStyle w:val="verse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867AAE">
        <w:rPr>
          <w:rFonts w:ascii="Arial" w:hAnsi="Arial" w:cs="Arial"/>
          <w:sz w:val="28"/>
          <w:szCs w:val="28"/>
        </w:rPr>
        <w:t>Don we now our gay apparel</w:t>
      </w:r>
    </w:p>
    <w:p w:rsidR="0026487E" w:rsidRPr="00FB30DF" w:rsidRDefault="0026487E" w:rsidP="0026487E">
      <w:pPr>
        <w:pStyle w:val="verse"/>
        <w:spacing w:before="0" w:beforeAutospacing="0" w:after="0" w:afterAutospacing="0"/>
        <w:jc w:val="center"/>
        <w:rPr>
          <w:rFonts w:ascii="Arial" w:hAnsi="Arial" w:cs="Arial"/>
          <w:sz w:val="28"/>
          <w:szCs w:val="28"/>
          <w:lang w:val="fr-CA"/>
        </w:rPr>
      </w:pPr>
      <w:r w:rsidRPr="00FB30DF">
        <w:rPr>
          <w:rFonts w:ascii="Arial" w:hAnsi="Arial" w:cs="Arial"/>
          <w:sz w:val="28"/>
          <w:szCs w:val="28"/>
          <w:lang w:val="fr-CA"/>
        </w:rPr>
        <w:t>Fa-la-la, la-la-la, la-la-la.</w:t>
      </w:r>
      <w:r w:rsidRPr="00FB30DF">
        <w:rPr>
          <w:rFonts w:ascii="Arial" w:hAnsi="Arial" w:cs="Arial"/>
          <w:sz w:val="28"/>
          <w:szCs w:val="28"/>
          <w:lang w:val="fr-CA"/>
        </w:rPr>
        <w:br/>
        <w:t>Troll the ancient Yule-tide carol</w:t>
      </w:r>
      <w:r w:rsidRPr="00FB30DF">
        <w:rPr>
          <w:rFonts w:ascii="Arial" w:hAnsi="Arial" w:cs="Arial"/>
          <w:sz w:val="28"/>
          <w:szCs w:val="28"/>
          <w:lang w:val="fr-CA"/>
        </w:rPr>
        <w:br/>
        <w:t>Fa-la-la-la-la, la-la-la-la.</w:t>
      </w:r>
    </w:p>
    <w:p w:rsidR="0026487E" w:rsidRDefault="0026487E" w:rsidP="0026487E">
      <w:pPr>
        <w:pStyle w:val="verse"/>
        <w:spacing w:before="0" w:beforeAutospacing="0" w:after="0" w:afterAutospacing="0"/>
        <w:jc w:val="center"/>
        <w:rPr>
          <w:rFonts w:ascii="Arial" w:hAnsi="Arial" w:cs="Arial"/>
          <w:sz w:val="28"/>
          <w:szCs w:val="28"/>
          <w:lang w:val="fr-CA"/>
        </w:rPr>
      </w:pPr>
    </w:p>
    <w:p w:rsidR="0026487E" w:rsidRDefault="0026487E" w:rsidP="0026487E">
      <w:pPr>
        <w:pStyle w:val="verse"/>
        <w:spacing w:before="0" w:beforeAutospacing="0" w:after="0" w:afterAutospacing="0"/>
        <w:jc w:val="center"/>
        <w:rPr>
          <w:rFonts w:ascii="Arial" w:hAnsi="Arial" w:cs="Arial"/>
          <w:sz w:val="28"/>
          <w:szCs w:val="28"/>
          <w:lang w:val="fr-CA"/>
        </w:rPr>
      </w:pPr>
      <w:r>
        <w:rPr>
          <w:rFonts w:ascii="Arial" w:hAnsi="Arial" w:cs="Arial"/>
          <w:sz w:val="28"/>
          <w:szCs w:val="28"/>
          <w:lang w:val="fr-CA"/>
        </w:rPr>
        <w:t>FRANÇAIS :</w:t>
      </w:r>
    </w:p>
    <w:p w:rsidR="0026487E" w:rsidRPr="00FB30DF" w:rsidRDefault="0026487E" w:rsidP="0026487E">
      <w:pPr>
        <w:pStyle w:val="verse"/>
        <w:spacing w:before="0" w:beforeAutospacing="0" w:after="0" w:afterAutospacing="0"/>
        <w:jc w:val="center"/>
        <w:rPr>
          <w:rFonts w:ascii="Arial" w:hAnsi="Arial" w:cs="Arial"/>
          <w:sz w:val="28"/>
          <w:szCs w:val="28"/>
          <w:lang w:val="fr-CA"/>
        </w:rPr>
      </w:pPr>
    </w:p>
    <w:p w:rsidR="0026487E" w:rsidRPr="00FB30DF" w:rsidRDefault="0026487E" w:rsidP="0026487E">
      <w:pPr>
        <w:shd w:val="clear" w:color="auto" w:fill="FFFFFF"/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</w:pPr>
      <w:r w:rsidRPr="00FB30DF"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t xml:space="preserve">Dans les villes et les villages </w:t>
      </w:r>
      <w:r w:rsidRPr="00FB30DF"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br/>
      </w:r>
      <w:r w:rsidRPr="00FB30DF">
        <w:rPr>
          <w:rFonts w:ascii="Arial" w:hAnsi="Arial" w:cs="Arial"/>
          <w:color w:val="auto"/>
          <w:sz w:val="28"/>
          <w:szCs w:val="28"/>
          <w:lang w:val="fr-CA"/>
        </w:rPr>
        <w:t>Fa-la-la-la-la, la-la-la-la</w:t>
      </w:r>
      <w:r w:rsidRPr="00FB30DF"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br/>
        <w:t>R</w:t>
      </w:r>
      <w:r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t>é</w:t>
      </w:r>
      <w:r w:rsidRPr="00FB30DF"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t xml:space="preserve">pandons notre message </w:t>
      </w:r>
      <w:r w:rsidRPr="00FB30DF"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br/>
      </w:r>
      <w:r w:rsidRPr="00FB30DF">
        <w:rPr>
          <w:rFonts w:ascii="Arial" w:hAnsi="Arial" w:cs="Arial"/>
          <w:color w:val="auto"/>
          <w:sz w:val="28"/>
          <w:szCs w:val="28"/>
          <w:lang w:val="fr-CA"/>
        </w:rPr>
        <w:t>Fa-la-la-la-la, la-la-la-la</w:t>
      </w:r>
      <w:r w:rsidRPr="00FB30DF"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br/>
        <w:t xml:space="preserve">Proclamons la joie profonde </w:t>
      </w:r>
      <w:r w:rsidRPr="00FB30DF"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br/>
      </w:r>
      <w:r w:rsidRPr="00FB30DF">
        <w:rPr>
          <w:rFonts w:ascii="Arial" w:hAnsi="Arial" w:cs="Arial"/>
          <w:color w:val="auto"/>
          <w:sz w:val="28"/>
          <w:szCs w:val="28"/>
          <w:lang w:val="fr-CA"/>
        </w:rPr>
        <w:t>Fa-la-la, la-la-la, la-la-la</w:t>
      </w:r>
    </w:p>
    <w:p w:rsidR="0026487E" w:rsidRDefault="0026487E" w:rsidP="0026487E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FB30DF"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t>Que Dieu a donn</w:t>
      </w:r>
      <w:r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t>é</w:t>
      </w:r>
      <w:r w:rsidRPr="00FB30DF"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t xml:space="preserve"> au monde </w:t>
      </w:r>
      <w:r w:rsidRPr="00FB30DF"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  <w:br/>
      </w:r>
      <w:r w:rsidRPr="00FB30DF">
        <w:rPr>
          <w:rFonts w:ascii="Arial" w:hAnsi="Arial" w:cs="Arial"/>
          <w:color w:val="auto"/>
          <w:sz w:val="28"/>
          <w:szCs w:val="28"/>
          <w:lang w:val="fr-CA"/>
        </w:rPr>
        <w:t>Fa-la-la-la-la, la-la-la-la</w:t>
      </w:r>
    </w:p>
    <w:p w:rsidR="007F348A" w:rsidRDefault="007F348A" w:rsidP="0026487E">
      <w:pPr>
        <w:shd w:val="clear" w:color="auto" w:fill="FFFFFF"/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</w:pPr>
    </w:p>
    <w:p w:rsidR="007F348A" w:rsidRDefault="007F348A" w:rsidP="0026487E">
      <w:pPr>
        <w:shd w:val="clear" w:color="auto" w:fill="FFFFFF"/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</w:pPr>
    </w:p>
    <w:p w:rsidR="00362BCA" w:rsidRPr="00FB30DF" w:rsidRDefault="00362BCA" w:rsidP="0026487E">
      <w:pPr>
        <w:shd w:val="clear" w:color="auto" w:fill="FFFFFF"/>
        <w:rPr>
          <w:rFonts w:ascii="Arial" w:eastAsia="Times New Roman" w:hAnsi="Arial" w:cs="Arial"/>
          <w:color w:val="auto"/>
          <w:sz w:val="28"/>
          <w:szCs w:val="28"/>
          <w:lang w:val="fr-CA" w:eastAsia="en-CA"/>
        </w:rPr>
      </w:pPr>
    </w:p>
    <w:p w:rsidR="007F348A" w:rsidRDefault="007F348A" w:rsidP="007F348A">
      <w:pPr>
        <w:pStyle w:val="Heading1"/>
      </w:pPr>
      <w:bookmarkStart w:id="5" w:name="_Toc27819041"/>
      <w:r w:rsidRPr="008F1092">
        <w:t>Feliz Navidad</w:t>
      </w:r>
      <w:bookmarkEnd w:id="5"/>
      <w:r w:rsidRPr="008F1092">
        <w:t xml:space="preserve"> </w:t>
      </w:r>
    </w:p>
    <w:p w:rsidR="007F348A" w:rsidRPr="000D2FDD" w:rsidRDefault="007F348A" w:rsidP="007F348A">
      <w:pPr>
        <w:pStyle w:val="CompanyName"/>
        <w:rPr>
          <w:lang w:val="fr-CA"/>
        </w:rPr>
      </w:pPr>
      <w:r w:rsidRPr="000D2FDD">
        <w:rPr>
          <w:lang w:val="fr-CA"/>
        </w:rPr>
        <w:t xml:space="preserve">feliz navidad </w:t>
      </w:r>
      <w:r w:rsidRPr="000D2FDD">
        <w:rPr>
          <w:lang w:val="fr-CA"/>
        </w:rPr>
        <w:br/>
        <w:t xml:space="preserve">feliz navidad </w:t>
      </w:r>
      <w:r w:rsidRPr="000D2FDD">
        <w:rPr>
          <w:lang w:val="fr-CA"/>
        </w:rPr>
        <w:br/>
        <w:t xml:space="preserve">feliz navidad </w:t>
      </w:r>
      <w:r w:rsidRPr="000D2FDD">
        <w:rPr>
          <w:lang w:val="fr-CA"/>
        </w:rPr>
        <w:br/>
        <w:t>prospe</w:t>
      </w:r>
      <w:r>
        <w:rPr>
          <w:lang w:val="fr-CA"/>
        </w:rPr>
        <w:t xml:space="preserve">ro año y felicidad </w:t>
      </w:r>
      <w:r w:rsidRPr="000D2FDD">
        <w:rPr>
          <w:lang w:val="fr-CA"/>
        </w:rPr>
        <w:br/>
      </w:r>
      <w:r w:rsidRPr="000D2FDD">
        <w:rPr>
          <w:lang w:val="fr-CA"/>
        </w:rPr>
        <w:br/>
        <w:t xml:space="preserve">a todos quiero desearles siempre </w:t>
      </w:r>
      <w:r w:rsidRPr="000D2FDD">
        <w:rPr>
          <w:lang w:val="fr-CA"/>
        </w:rPr>
        <w:br/>
        <w:t xml:space="preserve">felicidad es un gran presente </w:t>
      </w:r>
      <w:r w:rsidRPr="000D2FDD">
        <w:rPr>
          <w:lang w:val="fr-CA"/>
        </w:rPr>
        <w:br/>
        <w:t>es el momento de que disfrute</w:t>
      </w:r>
      <w:r>
        <w:rPr>
          <w:lang w:val="fr-CA"/>
        </w:rPr>
        <w:t xml:space="preserve">n </w:t>
      </w:r>
      <w:r>
        <w:rPr>
          <w:lang w:val="fr-CA"/>
        </w:rPr>
        <w:br/>
        <w:t xml:space="preserve">en el tiempo de amor y paz </w:t>
      </w:r>
    </w:p>
    <w:p w:rsidR="007F348A" w:rsidRPr="000D2FDD" w:rsidRDefault="007F348A" w:rsidP="007F348A">
      <w:pPr>
        <w:pStyle w:val="CompanyName"/>
        <w:rPr>
          <w:lang w:val="fr-CA"/>
        </w:rPr>
      </w:pPr>
    </w:p>
    <w:p w:rsidR="007F348A" w:rsidRPr="00A41DC5" w:rsidRDefault="007F348A" w:rsidP="007F348A">
      <w:pPr>
        <w:pStyle w:val="CompanyName"/>
        <w:rPr>
          <w:rFonts w:ascii="Courier New" w:eastAsia="Times New Roman" w:hAnsi="Courier New" w:cs="Courier New"/>
          <w:sz w:val="27"/>
          <w:szCs w:val="27"/>
          <w:lang w:eastAsia="en-CA"/>
        </w:rPr>
      </w:pPr>
      <w:r>
        <w:rPr>
          <w:color w:val="222222"/>
        </w:rPr>
        <w:t>I wanna wish you a merry Christmas</w:t>
      </w:r>
      <w:r>
        <w:rPr>
          <w:color w:val="222222"/>
        </w:rPr>
        <w:br/>
        <w:t>I wanna wish you a merry Christmas</w:t>
      </w:r>
      <w:r>
        <w:rPr>
          <w:color w:val="222222"/>
        </w:rPr>
        <w:br/>
        <w:t>I wanna wish you a merry Christmas</w:t>
      </w:r>
      <w:r>
        <w:rPr>
          <w:color w:val="222222"/>
        </w:rPr>
        <w:br/>
        <w:t>From the bottom of my heart!</w:t>
      </w:r>
    </w:p>
    <w:p w:rsidR="0026487E" w:rsidRPr="007F348A" w:rsidRDefault="0026487E">
      <w:pPr>
        <w:spacing w:after="200" w:line="276" w:lineRule="auto"/>
        <w:jc w:val="left"/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</w:pPr>
    </w:p>
    <w:p w:rsidR="00EF6643" w:rsidRPr="00362BCA" w:rsidRDefault="00EF6643" w:rsidP="00362BCA">
      <w:pPr>
        <w:pStyle w:val="Heading1"/>
      </w:pPr>
      <w:bookmarkStart w:id="6" w:name="_Toc27819042"/>
      <w:r w:rsidRPr="00A41DC5">
        <w:lastRenderedPageBreak/>
        <w:t>Jingle Bells / Vive le vent</w:t>
      </w:r>
      <w:bookmarkEnd w:id="6"/>
    </w:p>
    <w:p w:rsidR="00EF6643" w:rsidRPr="00EF6643" w:rsidRDefault="00EF6643" w:rsidP="00EF6643">
      <w:pPr>
        <w:pStyle w:val="verse"/>
        <w:spacing w:before="0" w:beforeAutospacing="0" w:after="0" w:afterAutospacing="0"/>
        <w:jc w:val="center"/>
        <w:rPr>
          <w:rFonts w:ascii="Arial" w:eastAsiaTheme="minorHAnsi" w:hAnsi="Arial" w:cs="Arial"/>
          <w:sz w:val="26"/>
          <w:szCs w:val="26"/>
          <w:lang w:val="fr-CA" w:eastAsia="en-US"/>
        </w:rPr>
      </w:pPr>
      <w:r w:rsidRPr="00EF6643">
        <w:rPr>
          <w:rFonts w:ascii="Arial" w:eastAsiaTheme="minorHAnsi" w:hAnsi="Arial" w:cs="Arial"/>
          <w:sz w:val="26"/>
          <w:szCs w:val="26"/>
          <w:lang w:val="fr-CA" w:eastAsia="en-US"/>
        </w:rPr>
        <w:t>ENGLISH :</w:t>
      </w:r>
    </w:p>
    <w:p w:rsidR="00EF6643" w:rsidRPr="00EF6643" w:rsidRDefault="00EF6643" w:rsidP="00EF6643">
      <w:pPr>
        <w:pStyle w:val="verse"/>
        <w:spacing w:before="0" w:beforeAutospacing="0" w:after="0" w:afterAutospacing="0"/>
        <w:jc w:val="center"/>
        <w:rPr>
          <w:rFonts w:ascii="proxnov-reg" w:hAnsi="proxnov-reg"/>
          <w:sz w:val="26"/>
          <w:szCs w:val="26"/>
          <w:lang w:val="fr-CA"/>
        </w:rPr>
      </w:pPr>
    </w:p>
    <w:p w:rsidR="00EF6643" w:rsidRPr="00EF6643" w:rsidRDefault="00EF6643" w:rsidP="00EF6643">
      <w:pPr>
        <w:pStyle w:val="verse"/>
        <w:spacing w:before="0" w:beforeAutospacing="0" w:after="0" w:afterAutospacing="0"/>
        <w:jc w:val="center"/>
        <w:rPr>
          <w:rFonts w:ascii="Arial" w:eastAsiaTheme="minorHAnsi" w:hAnsi="Arial" w:cs="Arial"/>
          <w:sz w:val="26"/>
          <w:szCs w:val="26"/>
          <w:lang w:eastAsia="en-US"/>
        </w:rPr>
      </w:pPr>
      <w:r w:rsidRPr="00EF6643">
        <w:rPr>
          <w:rFonts w:ascii="Arial" w:eastAsiaTheme="minorHAnsi" w:hAnsi="Arial" w:cs="Arial"/>
          <w:sz w:val="26"/>
          <w:szCs w:val="26"/>
          <w:lang w:eastAsia="en-US"/>
        </w:rPr>
        <w:t>Dashing through the snow</w:t>
      </w:r>
      <w:r w:rsidRPr="00EF6643">
        <w:rPr>
          <w:rFonts w:ascii="Arial" w:eastAsiaTheme="minorHAnsi" w:hAnsi="Arial" w:cs="Arial"/>
          <w:sz w:val="26"/>
          <w:szCs w:val="26"/>
          <w:lang w:eastAsia="en-US"/>
        </w:rPr>
        <w:br/>
        <w:t>In a one horse open sleigh</w:t>
      </w:r>
      <w:r w:rsidRPr="00EF6643">
        <w:rPr>
          <w:rFonts w:ascii="Arial" w:eastAsiaTheme="minorHAnsi" w:hAnsi="Arial" w:cs="Arial"/>
          <w:sz w:val="26"/>
          <w:szCs w:val="26"/>
          <w:lang w:eastAsia="en-US"/>
        </w:rPr>
        <w:br/>
        <w:t>O'er the fields we go</w:t>
      </w:r>
      <w:r w:rsidRPr="00EF6643">
        <w:rPr>
          <w:rFonts w:ascii="Arial" w:eastAsiaTheme="minorHAnsi" w:hAnsi="Arial" w:cs="Arial"/>
          <w:sz w:val="26"/>
          <w:szCs w:val="26"/>
          <w:lang w:eastAsia="en-US"/>
        </w:rPr>
        <w:br/>
        <w:t>Laughing all the way</w:t>
      </w:r>
      <w:r w:rsidRPr="00EF6643">
        <w:rPr>
          <w:rFonts w:ascii="Arial" w:eastAsiaTheme="minorHAnsi" w:hAnsi="Arial" w:cs="Arial"/>
          <w:sz w:val="26"/>
          <w:szCs w:val="26"/>
          <w:lang w:eastAsia="en-US"/>
        </w:rPr>
        <w:br/>
        <w:t>Bells on bob tails ring</w:t>
      </w:r>
      <w:r w:rsidRPr="00EF6643">
        <w:rPr>
          <w:rFonts w:ascii="Arial" w:eastAsiaTheme="minorHAnsi" w:hAnsi="Arial" w:cs="Arial"/>
          <w:sz w:val="26"/>
          <w:szCs w:val="26"/>
          <w:lang w:eastAsia="en-US"/>
        </w:rPr>
        <w:br/>
        <w:t>Making spirits bright</w:t>
      </w:r>
      <w:r w:rsidRPr="00EF6643">
        <w:rPr>
          <w:rFonts w:ascii="Arial" w:eastAsiaTheme="minorHAnsi" w:hAnsi="Arial" w:cs="Arial"/>
          <w:sz w:val="26"/>
          <w:szCs w:val="26"/>
          <w:lang w:eastAsia="en-US"/>
        </w:rPr>
        <w:br/>
        <w:t>What fun it is to laugh and sing</w:t>
      </w:r>
      <w:r w:rsidRPr="00EF6643">
        <w:rPr>
          <w:rFonts w:ascii="Arial" w:eastAsiaTheme="minorHAnsi" w:hAnsi="Arial" w:cs="Arial"/>
          <w:sz w:val="26"/>
          <w:szCs w:val="26"/>
          <w:lang w:eastAsia="en-US"/>
        </w:rPr>
        <w:br/>
        <w:t>A sleighing song tonight</w:t>
      </w:r>
    </w:p>
    <w:p w:rsidR="00EF6643" w:rsidRPr="00EF6643" w:rsidRDefault="00EF6643" w:rsidP="00EF6643">
      <w:pPr>
        <w:pStyle w:val="verse"/>
        <w:spacing w:before="0" w:beforeAutospacing="0" w:after="0" w:afterAutospacing="0"/>
        <w:jc w:val="center"/>
        <w:rPr>
          <w:rFonts w:ascii="Arial" w:eastAsiaTheme="minorHAnsi" w:hAnsi="Arial" w:cs="Arial"/>
          <w:sz w:val="26"/>
          <w:szCs w:val="26"/>
          <w:lang w:eastAsia="en-US"/>
        </w:rPr>
      </w:pPr>
    </w:p>
    <w:p w:rsidR="00EF6643" w:rsidRPr="0015434C" w:rsidRDefault="00EF6643" w:rsidP="00EF6643">
      <w:pPr>
        <w:pStyle w:val="verse"/>
        <w:spacing w:before="0" w:beforeAutospacing="0" w:after="0" w:afterAutospacing="0"/>
        <w:jc w:val="center"/>
        <w:rPr>
          <w:rFonts w:ascii="Arial" w:eastAsiaTheme="minorHAnsi" w:hAnsi="Arial" w:cs="Arial"/>
          <w:i/>
          <w:sz w:val="26"/>
          <w:szCs w:val="26"/>
          <w:lang w:eastAsia="en-US"/>
        </w:rPr>
      </w:pPr>
      <w:r w:rsidRPr="0015434C">
        <w:rPr>
          <w:rFonts w:ascii="Arial" w:eastAsiaTheme="minorHAnsi" w:hAnsi="Arial" w:cs="Arial"/>
          <w:i/>
          <w:sz w:val="26"/>
          <w:szCs w:val="26"/>
          <w:lang w:eastAsia="en-US"/>
        </w:rPr>
        <w:t>Oh, jingle bells, jingle bells</w:t>
      </w:r>
      <w:r w:rsidRPr="0015434C">
        <w:rPr>
          <w:rFonts w:ascii="Arial" w:eastAsiaTheme="minorHAnsi" w:hAnsi="Arial" w:cs="Arial"/>
          <w:i/>
          <w:sz w:val="26"/>
          <w:szCs w:val="26"/>
          <w:lang w:eastAsia="en-US"/>
        </w:rPr>
        <w:br/>
        <w:t>Jingle all the way</w:t>
      </w:r>
      <w:r w:rsidRPr="0015434C">
        <w:rPr>
          <w:rFonts w:ascii="Arial" w:eastAsiaTheme="minorHAnsi" w:hAnsi="Arial" w:cs="Arial"/>
          <w:i/>
          <w:sz w:val="26"/>
          <w:szCs w:val="26"/>
          <w:lang w:eastAsia="en-US"/>
        </w:rPr>
        <w:br/>
        <w:t>Oh, what fun it is to ride</w:t>
      </w:r>
      <w:r w:rsidRPr="0015434C">
        <w:rPr>
          <w:rFonts w:ascii="Arial" w:eastAsiaTheme="minorHAnsi" w:hAnsi="Arial" w:cs="Arial"/>
          <w:i/>
          <w:sz w:val="26"/>
          <w:szCs w:val="26"/>
          <w:lang w:eastAsia="en-US"/>
        </w:rPr>
        <w:br/>
        <w:t>In a one horse open sleigh</w:t>
      </w:r>
    </w:p>
    <w:p w:rsidR="00EF6643" w:rsidRPr="00B21E3A" w:rsidRDefault="0015434C" w:rsidP="00EF6643">
      <w:pPr>
        <w:pStyle w:val="verse"/>
        <w:spacing w:before="0" w:beforeAutospacing="0" w:after="0" w:afterAutospacing="0"/>
        <w:jc w:val="center"/>
        <w:rPr>
          <w:rFonts w:ascii="Arial" w:eastAsiaTheme="minorHAnsi" w:hAnsi="Arial" w:cs="Arial"/>
          <w:i/>
          <w:sz w:val="26"/>
          <w:szCs w:val="26"/>
          <w:lang w:val="fr-CA" w:eastAsia="en-US"/>
        </w:rPr>
      </w:pPr>
      <w:r w:rsidRPr="00B21E3A">
        <w:rPr>
          <w:rFonts w:ascii="Arial" w:eastAsiaTheme="minorHAnsi" w:hAnsi="Arial" w:cs="Arial"/>
          <w:i/>
          <w:sz w:val="26"/>
          <w:szCs w:val="26"/>
          <w:lang w:val="fr-CA" w:eastAsia="en-US"/>
        </w:rPr>
        <w:t>(x2)</w:t>
      </w:r>
    </w:p>
    <w:p w:rsidR="0015434C" w:rsidRPr="00B21E3A" w:rsidRDefault="0015434C" w:rsidP="00EF6643">
      <w:pPr>
        <w:pStyle w:val="verse"/>
        <w:spacing w:before="0" w:beforeAutospacing="0" w:after="0" w:afterAutospacing="0"/>
        <w:jc w:val="center"/>
        <w:rPr>
          <w:rFonts w:ascii="Arial" w:eastAsiaTheme="minorHAnsi" w:hAnsi="Arial" w:cs="Arial"/>
          <w:sz w:val="26"/>
          <w:szCs w:val="26"/>
          <w:lang w:val="fr-CA" w:eastAsia="en-US"/>
        </w:rPr>
      </w:pPr>
    </w:p>
    <w:p w:rsidR="00EF6643" w:rsidRPr="00EF6643" w:rsidRDefault="00EF6643" w:rsidP="00EF6643">
      <w:pPr>
        <w:pStyle w:val="verse"/>
        <w:spacing w:before="0" w:beforeAutospacing="0" w:after="0" w:afterAutospacing="0"/>
        <w:jc w:val="center"/>
        <w:rPr>
          <w:rFonts w:ascii="Arial" w:eastAsiaTheme="minorHAnsi" w:hAnsi="Arial" w:cs="Arial"/>
          <w:sz w:val="26"/>
          <w:szCs w:val="26"/>
          <w:lang w:val="fr-CA" w:eastAsia="en-US"/>
        </w:rPr>
      </w:pPr>
      <w:r w:rsidRPr="00EF6643">
        <w:rPr>
          <w:rFonts w:ascii="Arial" w:eastAsiaTheme="minorHAnsi" w:hAnsi="Arial" w:cs="Arial"/>
          <w:sz w:val="26"/>
          <w:szCs w:val="26"/>
          <w:lang w:val="fr-CA" w:eastAsia="en-US"/>
        </w:rPr>
        <w:t>FRANÇAIS:</w:t>
      </w:r>
    </w:p>
    <w:p w:rsidR="00EF6643" w:rsidRPr="00EF6643" w:rsidRDefault="00EF6643" w:rsidP="00EF6643">
      <w:pPr>
        <w:pStyle w:val="verse"/>
        <w:spacing w:before="0" w:beforeAutospacing="0" w:after="0" w:afterAutospacing="0"/>
        <w:jc w:val="center"/>
        <w:rPr>
          <w:rFonts w:ascii="Arial" w:eastAsiaTheme="minorHAnsi" w:hAnsi="Arial" w:cs="Arial"/>
          <w:sz w:val="26"/>
          <w:szCs w:val="26"/>
          <w:lang w:val="fr-CA" w:eastAsia="en-US"/>
        </w:rPr>
      </w:pPr>
    </w:p>
    <w:p w:rsidR="00EF6643" w:rsidRPr="00EF6643" w:rsidRDefault="00EF6643" w:rsidP="00EF6643">
      <w:pPr>
        <w:shd w:val="clear" w:color="auto" w:fill="FFFFFF"/>
        <w:rPr>
          <w:rFonts w:ascii="Arial" w:hAnsi="Arial" w:cs="Arial"/>
          <w:color w:val="auto"/>
          <w:sz w:val="26"/>
          <w:szCs w:val="26"/>
          <w:lang w:val="fr-CA"/>
        </w:rPr>
      </w:pPr>
      <w:r w:rsidRPr="00EF6643">
        <w:rPr>
          <w:rFonts w:ascii="Arial" w:hAnsi="Arial" w:cs="Arial"/>
          <w:color w:val="auto"/>
          <w:sz w:val="26"/>
          <w:szCs w:val="26"/>
          <w:lang w:val="fr-CA"/>
        </w:rPr>
        <w:t xml:space="preserve">Sur le long chemin </w:t>
      </w:r>
      <w:r w:rsidRPr="00EF6643">
        <w:rPr>
          <w:rFonts w:ascii="Arial" w:hAnsi="Arial" w:cs="Arial"/>
          <w:color w:val="auto"/>
          <w:sz w:val="26"/>
          <w:szCs w:val="26"/>
          <w:lang w:val="fr-CA"/>
        </w:rPr>
        <w:br/>
        <w:t xml:space="preserve">Tout blanc de neige blanche </w:t>
      </w:r>
      <w:r w:rsidRPr="00EF6643">
        <w:rPr>
          <w:rFonts w:ascii="Arial" w:hAnsi="Arial" w:cs="Arial"/>
          <w:color w:val="auto"/>
          <w:sz w:val="26"/>
          <w:szCs w:val="26"/>
          <w:lang w:val="fr-CA"/>
        </w:rPr>
        <w:br/>
        <w:t xml:space="preserve">Un vieux monsieur s'avance </w:t>
      </w:r>
      <w:r w:rsidRPr="00EF6643">
        <w:rPr>
          <w:rFonts w:ascii="Arial" w:hAnsi="Arial" w:cs="Arial"/>
          <w:color w:val="auto"/>
          <w:sz w:val="26"/>
          <w:szCs w:val="26"/>
          <w:lang w:val="fr-CA"/>
        </w:rPr>
        <w:br/>
        <w:t xml:space="preserve">Avec sa canne dans la main </w:t>
      </w:r>
      <w:r w:rsidRPr="00EF6643">
        <w:rPr>
          <w:rFonts w:ascii="Arial" w:hAnsi="Arial" w:cs="Arial"/>
          <w:color w:val="auto"/>
          <w:sz w:val="26"/>
          <w:szCs w:val="26"/>
          <w:lang w:val="fr-CA"/>
        </w:rPr>
        <w:br/>
        <w:t xml:space="preserve">Et tout là-haut le vent </w:t>
      </w:r>
      <w:r w:rsidRPr="00EF6643">
        <w:rPr>
          <w:rFonts w:ascii="Arial" w:hAnsi="Arial" w:cs="Arial"/>
          <w:color w:val="auto"/>
          <w:sz w:val="26"/>
          <w:szCs w:val="26"/>
          <w:lang w:val="fr-CA"/>
        </w:rPr>
        <w:br/>
        <w:t xml:space="preserve">Qui siffle dans les branches </w:t>
      </w:r>
      <w:r w:rsidRPr="00EF6643">
        <w:rPr>
          <w:rFonts w:ascii="Arial" w:hAnsi="Arial" w:cs="Arial"/>
          <w:color w:val="auto"/>
          <w:sz w:val="26"/>
          <w:szCs w:val="26"/>
          <w:lang w:val="fr-CA"/>
        </w:rPr>
        <w:br/>
        <w:t xml:space="preserve">Lui souffle la romance </w:t>
      </w:r>
      <w:r w:rsidRPr="00EF6643">
        <w:rPr>
          <w:rFonts w:ascii="Arial" w:hAnsi="Arial" w:cs="Arial"/>
          <w:color w:val="auto"/>
          <w:sz w:val="26"/>
          <w:szCs w:val="26"/>
          <w:lang w:val="fr-CA"/>
        </w:rPr>
        <w:br/>
        <w:t>Qu'il chantait petit enfant:</w:t>
      </w:r>
      <w:r w:rsidRPr="00EF6643">
        <w:rPr>
          <w:rFonts w:ascii="Arial" w:hAnsi="Arial" w:cs="Arial"/>
          <w:color w:val="auto"/>
          <w:sz w:val="26"/>
          <w:szCs w:val="26"/>
          <w:lang w:val="fr-CA"/>
        </w:rPr>
        <w:br/>
      </w:r>
    </w:p>
    <w:p w:rsidR="0015434C" w:rsidRDefault="00EF6643" w:rsidP="0015434C">
      <w:pPr>
        <w:shd w:val="clear" w:color="auto" w:fill="FFFFFF"/>
        <w:rPr>
          <w:rFonts w:ascii="Arial" w:hAnsi="Arial" w:cs="Arial"/>
          <w:color w:val="auto"/>
          <w:sz w:val="26"/>
          <w:szCs w:val="26"/>
          <w:lang w:val="fr-CA"/>
        </w:rPr>
      </w:pPr>
      <w:r w:rsidRPr="0015434C">
        <w:rPr>
          <w:rFonts w:ascii="Arial" w:hAnsi="Arial" w:cs="Arial"/>
          <w:i/>
          <w:color w:val="auto"/>
          <w:sz w:val="26"/>
          <w:szCs w:val="26"/>
          <w:lang w:val="fr-CA"/>
        </w:rPr>
        <w:t xml:space="preserve">Vive le vent, vive le vent </w:t>
      </w:r>
      <w:r w:rsidRPr="0015434C">
        <w:rPr>
          <w:rFonts w:ascii="Arial" w:hAnsi="Arial" w:cs="Arial"/>
          <w:i/>
          <w:color w:val="auto"/>
          <w:sz w:val="26"/>
          <w:szCs w:val="26"/>
          <w:lang w:val="fr-CA"/>
        </w:rPr>
        <w:br/>
        <w:t xml:space="preserve">Vive le vent d'hiver </w:t>
      </w:r>
      <w:r w:rsidRPr="0015434C">
        <w:rPr>
          <w:rFonts w:ascii="Arial" w:hAnsi="Arial" w:cs="Arial"/>
          <w:i/>
          <w:color w:val="auto"/>
          <w:sz w:val="26"/>
          <w:szCs w:val="26"/>
          <w:lang w:val="fr-CA"/>
        </w:rPr>
        <w:br/>
        <w:t xml:space="preserve">Qui s'en va sifflant, soufflant </w:t>
      </w:r>
      <w:r w:rsidRPr="0015434C">
        <w:rPr>
          <w:rFonts w:ascii="Arial" w:hAnsi="Arial" w:cs="Arial"/>
          <w:i/>
          <w:color w:val="auto"/>
          <w:sz w:val="26"/>
          <w:szCs w:val="26"/>
          <w:lang w:val="fr-CA"/>
        </w:rPr>
        <w:br/>
        <w:t xml:space="preserve">Dans les grands sapins verts </w:t>
      </w:r>
      <w:r w:rsidRPr="0015434C">
        <w:rPr>
          <w:rFonts w:ascii="Arial" w:hAnsi="Arial" w:cs="Arial"/>
          <w:i/>
          <w:color w:val="auto"/>
          <w:sz w:val="26"/>
          <w:szCs w:val="26"/>
          <w:lang w:val="fr-CA"/>
        </w:rPr>
        <w:br/>
        <w:t xml:space="preserve">OH! Vive le temps, vive le temps </w:t>
      </w:r>
      <w:r w:rsidRPr="0015434C">
        <w:rPr>
          <w:rFonts w:ascii="Arial" w:hAnsi="Arial" w:cs="Arial"/>
          <w:i/>
          <w:color w:val="auto"/>
          <w:sz w:val="26"/>
          <w:szCs w:val="26"/>
          <w:lang w:val="fr-CA"/>
        </w:rPr>
        <w:br/>
        <w:t xml:space="preserve">Vive le temps d'hiver </w:t>
      </w:r>
      <w:r w:rsidRPr="0015434C">
        <w:rPr>
          <w:rFonts w:ascii="Arial" w:hAnsi="Arial" w:cs="Arial"/>
          <w:i/>
          <w:color w:val="auto"/>
          <w:sz w:val="26"/>
          <w:szCs w:val="26"/>
          <w:lang w:val="fr-CA"/>
        </w:rPr>
        <w:br/>
        <w:t>Boule de neige et jour de l'an</w:t>
      </w:r>
      <w:r w:rsidR="0015434C" w:rsidRPr="0015434C">
        <w:rPr>
          <w:rFonts w:ascii="Arial" w:hAnsi="Arial" w:cs="Arial"/>
          <w:i/>
          <w:color w:val="auto"/>
          <w:sz w:val="26"/>
          <w:szCs w:val="26"/>
          <w:lang w:val="fr-CA"/>
        </w:rPr>
        <w:t xml:space="preserve"> </w:t>
      </w:r>
      <w:r w:rsidR="0015434C">
        <w:rPr>
          <w:rFonts w:ascii="Arial" w:hAnsi="Arial" w:cs="Arial"/>
          <w:i/>
          <w:color w:val="002060"/>
          <w:sz w:val="26"/>
          <w:szCs w:val="26"/>
          <w:lang w:val="fr-CA"/>
        </w:rPr>
        <w:br/>
      </w:r>
      <w:r w:rsidR="0015434C" w:rsidRPr="0015434C">
        <w:rPr>
          <w:rFonts w:ascii="Arial" w:hAnsi="Arial" w:cs="Arial"/>
          <w:i/>
          <w:color w:val="auto"/>
          <w:sz w:val="26"/>
          <w:szCs w:val="26"/>
          <w:lang w:val="fr-CA"/>
        </w:rPr>
        <w:t xml:space="preserve">Et bonne année grand-mère  </w:t>
      </w:r>
      <w:r w:rsidR="0015434C">
        <w:rPr>
          <w:rFonts w:ascii="Arial" w:hAnsi="Arial" w:cs="Arial"/>
          <w:i/>
          <w:color w:val="002060"/>
          <w:sz w:val="26"/>
          <w:szCs w:val="26"/>
          <w:lang w:val="fr-CA"/>
        </w:rPr>
        <w:br/>
        <w:t>…</w:t>
      </w:r>
      <w:r w:rsidR="0015434C" w:rsidRPr="0015434C">
        <w:rPr>
          <w:rFonts w:ascii="Arial" w:hAnsi="Arial" w:cs="Arial"/>
          <w:i/>
          <w:color w:val="A6A6A6" w:themeColor="background1" w:themeShade="A6"/>
          <w:sz w:val="26"/>
          <w:szCs w:val="26"/>
          <w:lang w:val="fr-CA"/>
        </w:rPr>
        <w:t>Qui rapporte aux vieux enfants</w:t>
      </w:r>
      <w:r w:rsidR="0015434C" w:rsidRPr="0015434C">
        <w:rPr>
          <w:rFonts w:ascii="Arial" w:hAnsi="Arial" w:cs="Arial"/>
          <w:i/>
          <w:color w:val="A6A6A6" w:themeColor="background1" w:themeShade="A6"/>
          <w:sz w:val="26"/>
          <w:szCs w:val="26"/>
          <w:lang w:val="fr-CA"/>
        </w:rPr>
        <w:br/>
        <w:t>un souvenir d'hier.</w:t>
      </w:r>
    </w:p>
    <w:p w:rsidR="0015434C" w:rsidRPr="0015434C" w:rsidRDefault="0015434C" w:rsidP="0015434C">
      <w:pPr>
        <w:shd w:val="clear" w:color="auto" w:fill="FFFFFF"/>
        <w:jc w:val="both"/>
        <w:rPr>
          <w:rFonts w:ascii="Arial" w:hAnsi="Arial" w:cs="Arial"/>
          <w:color w:val="auto"/>
          <w:sz w:val="26"/>
          <w:szCs w:val="26"/>
          <w:lang w:val="fr-CA"/>
        </w:rPr>
      </w:pPr>
    </w:p>
    <w:p w:rsidR="0015434C" w:rsidRPr="0015434C" w:rsidRDefault="0015434C" w:rsidP="0015434C">
      <w:pPr>
        <w:shd w:val="clear" w:color="auto" w:fill="FFFFFF"/>
        <w:rPr>
          <w:rFonts w:ascii="Arial" w:hAnsi="Arial" w:cs="Arial"/>
          <w:color w:val="auto"/>
          <w:sz w:val="26"/>
          <w:szCs w:val="26"/>
          <w:lang w:val="fr-CA"/>
        </w:rPr>
      </w:pPr>
      <w:r>
        <w:rPr>
          <w:rFonts w:ascii="Arial" w:hAnsi="Arial" w:cs="Arial"/>
          <w:color w:val="auto"/>
          <w:sz w:val="26"/>
          <w:szCs w:val="26"/>
          <w:lang w:val="fr-CA"/>
        </w:rPr>
        <w:t xml:space="preserve">Joyeux joyeux Noël </w:t>
      </w:r>
    </w:p>
    <w:p w:rsidR="0015434C" w:rsidRPr="0015434C" w:rsidRDefault="0015434C" w:rsidP="0015434C">
      <w:pPr>
        <w:shd w:val="clear" w:color="auto" w:fill="FFFFFF"/>
        <w:rPr>
          <w:rFonts w:ascii="Arial" w:hAnsi="Arial" w:cs="Arial"/>
          <w:color w:val="auto"/>
          <w:sz w:val="26"/>
          <w:szCs w:val="26"/>
          <w:lang w:val="fr-CA"/>
        </w:rPr>
      </w:pPr>
      <w:r>
        <w:rPr>
          <w:rFonts w:ascii="Arial" w:hAnsi="Arial" w:cs="Arial"/>
          <w:color w:val="auto"/>
          <w:sz w:val="26"/>
          <w:szCs w:val="26"/>
          <w:lang w:val="fr-CA"/>
        </w:rPr>
        <w:t xml:space="preserve">    aux mille bougies </w:t>
      </w:r>
    </w:p>
    <w:p w:rsidR="0015434C" w:rsidRPr="0015434C" w:rsidRDefault="0015434C" w:rsidP="0015434C">
      <w:pPr>
        <w:shd w:val="clear" w:color="auto" w:fill="FFFFFF"/>
        <w:rPr>
          <w:rFonts w:ascii="Arial" w:hAnsi="Arial" w:cs="Arial"/>
          <w:color w:val="auto"/>
          <w:sz w:val="26"/>
          <w:szCs w:val="26"/>
          <w:lang w:val="fr-CA"/>
        </w:rPr>
      </w:pPr>
      <w:r w:rsidRPr="0015434C">
        <w:rPr>
          <w:rFonts w:ascii="Arial" w:hAnsi="Arial" w:cs="Arial"/>
          <w:color w:val="auto"/>
          <w:sz w:val="26"/>
          <w:szCs w:val="26"/>
          <w:lang w:val="fr-CA"/>
        </w:rPr>
        <w:t xml:space="preserve">  </w:t>
      </w:r>
      <w:r>
        <w:rPr>
          <w:rFonts w:ascii="Arial" w:hAnsi="Arial" w:cs="Arial"/>
          <w:color w:val="auto"/>
          <w:sz w:val="26"/>
          <w:szCs w:val="26"/>
          <w:lang w:val="fr-CA"/>
        </w:rPr>
        <w:t xml:space="preserve">  qu'enchantent vers le ciel   </w:t>
      </w:r>
    </w:p>
    <w:p w:rsidR="0015434C" w:rsidRPr="0015434C" w:rsidRDefault="0015434C" w:rsidP="0015434C">
      <w:pPr>
        <w:shd w:val="clear" w:color="auto" w:fill="FFFFFF"/>
        <w:rPr>
          <w:rFonts w:ascii="Arial" w:hAnsi="Arial" w:cs="Arial"/>
          <w:color w:val="auto"/>
          <w:sz w:val="26"/>
          <w:szCs w:val="26"/>
          <w:lang w:val="fr-CA"/>
        </w:rPr>
      </w:pPr>
      <w:r w:rsidRPr="0015434C">
        <w:rPr>
          <w:rFonts w:ascii="Arial" w:hAnsi="Arial" w:cs="Arial"/>
          <w:color w:val="auto"/>
          <w:sz w:val="26"/>
          <w:szCs w:val="26"/>
          <w:lang w:val="fr-CA"/>
        </w:rPr>
        <w:t xml:space="preserve">    les cloches de la nuit.</w:t>
      </w:r>
    </w:p>
    <w:p w:rsidR="0015434C" w:rsidRPr="0015434C" w:rsidRDefault="0015434C" w:rsidP="007F348A">
      <w:pPr>
        <w:shd w:val="clear" w:color="auto" w:fill="FFFFFF"/>
        <w:jc w:val="both"/>
        <w:rPr>
          <w:rFonts w:ascii="Arial" w:hAnsi="Arial" w:cs="Arial"/>
          <w:color w:val="auto"/>
          <w:sz w:val="26"/>
          <w:szCs w:val="26"/>
          <w:lang w:val="fr-CA"/>
        </w:rPr>
      </w:pPr>
    </w:p>
    <w:p w:rsidR="00362BCA" w:rsidRDefault="00362BCA">
      <w:pPr>
        <w:spacing w:after="200" w:line="276" w:lineRule="auto"/>
        <w:jc w:val="left"/>
        <w:rPr>
          <w:rFonts w:ascii="Lucida Calligraphy" w:hAnsi="Lucida Calligraphy"/>
          <w:color w:val="auto"/>
          <w:sz w:val="32"/>
          <w:szCs w:val="32"/>
          <w:u w:val="single"/>
          <w:lang w:val="fr-CA"/>
        </w:rPr>
      </w:pPr>
      <w:r>
        <w:br w:type="page"/>
      </w:r>
    </w:p>
    <w:p w:rsidR="0026487E" w:rsidRPr="00362BCA" w:rsidRDefault="000A08E9" w:rsidP="00362BCA">
      <w:pPr>
        <w:pStyle w:val="Heading1"/>
      </w:pPr>
      <w:bookmarkStart w:id="7" w:name="_Toc27819043"/>
      <w:r w:rsidRPr="00934A4C">
        <w:lastRenderedPageBreak/>
        <w:t xml:space="preserve">O Tannenbaum / </w:t>
      </w:r>
      <w:r w:rsidR="0026487E" w:rsidRPr="00934A4C">
        <w:t>O Christmas Tree</w:t>
      </w:r>
      <w:r w:rsidRPr="00934A4C">
        <w:t xml:space="preserve"> </w:t>
      </w:r>
      <w:r w:rsidR="0026487E" w:rsidRPr="00934A4C">
        <w:t>/Mon beau sapin</w:t>
      </w:r>
      <w:bookmarkEnd w:id="7"/>
      <w:r w:rsidRPr="00934A4C">
        <w:t xml:space="preserve"> </w:t>
      </w:r>
    </w:p>
    <w:p w:rsidR="0026487E" w:rsidRDefault="00934A4C" w:rsidP="0026487E">
      <w:pPr>
        <w:rPr>
          <w:rFonts w:ascii="Arial" w:hAnsi="Arial" w:cs="Arial"/>
          <w:color w:val="auto"/>
          <w:sz w:val="28"/>
          <w:szCs w:val="28"/>
          <w:lang w:val="fr-CA"/>
        </w:rPr>
      </w:pPr>
      <w:r>
        <w:rPr>
          <w:rFonts w:ascii="Arial" w:hAnsi="Arial" w:cs="Arial"/>
          <w:color w:val="auto"/>
          <w:sz w:val="28"/>
          <w:szCs w:val="28"/>
          <w:lang w:val="fr-CA"/>
        </w:rPr>
        <w:t>FRANÇAIS :</w:t>
      </w:r>
    </w:p>
    <w:p w:rsidR="00934A4C" w:rsidRPr="00934A4C" w:rsidRDefault="00934A4C" w:rsidP="0026487E">
      <w:pPr>
        <w:rPr>
          <w:rFonts w:ascii="Arial" w:hAnsi="Arial" w:cs="Arial"/>
          <w:color w:val="auto"/>
          <w:sz w:val="28"/>
          <w:szCs w:val="28"/>
          <w:lang w:val="fr-CA"/>
        </w:rPr>
      </w:pPr>
    </w:p>
    <w:p w:rsidR="0026487E" w:rsidRPr="00045B20" w:rsidRDefault="0026487E" w:rsidP="0026487E">
      <w:pPr>
        <w:rPr>
          <w:rFonts w:ascii="Arial" w:hAnsi="Arial" w:cs="Arial"/>
          <w:color w:val="000000"/>
          <w:sz w:val="28"/>
          <w:szCs w:val="28"/>
          <w:lang w:val="fr-FR"/>
        </w:rPr>
      </w:pPr>
      <w:r w:rsidRPr="00045B20">
        <w:rPr>
          <w:rFonts w:ascii="Arial" w:hAnsi="Arial" w:cs="Arial"/>
          <w:color w:val="000000"/>
          <w:sz w:val="28"/>
          <w:szCs w:val="28"/>
          <w:lang w:val="fr-FR"/>
        </w:rPr>
        <w:t xml:space="preserve">Mon beau sapin, roi des forêts 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Que j'aime ta verdure!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 xml:space="preserve">Quand, par l'hiver, bois et guérets 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 xml:space="preserve">Sont dépouillés de leurs attraits 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 xml:space="preserve">Mon beau sapin, roi des forêts 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Tu gardes ta parure.</w:t>
      </w:r>
    </w:p>
    <w:p w:rsidR="0026487E" w:rsidRDefault="0026487E" w:rsidP="0026487E">
      <w:pPr>
        <w:rPr>
          <w:rFonts w:ascii="Arial" w:hAnsi="Arial" w:cs="Arial"/>
          <w:color w:val="000000"/>
          <w:sz w:val="28"/>
          <w:szCs w:val="28"/>
          <w:lang w:val="fr-FR"/>
        </w:rPr>
      </w:pPr>
    </w:p>
    <w:p w:rsidR="0026487E" w:rsidRDefault="00934A4C" w:rsidP="0026487E">
      <w:pPr>
        <w:rPr>
          <w:rFonts w:ascii="Arial" w:hAnsi="Arial" w:cs="Arial"/>
          <w:color w:val="000000"/>
          <w:sz w:val="28"/>
          <w:szCs w:val="28"/>
          <w:lang w:val="en-CA"/>
        </w:rPr>
      </w:pPr>
      <w:r>
        <w:rPr>
          <w:rFonts w:ascii="Arial" w:hAnsi="Arial" w:cs="Arial"/>
          <w:color w:val="000000"/>
          <w:sz w:val="28"/>
          <w:szCs w:val="28"/>
          <w:lang w:val="en-CA"/>
        </w:rPr>
        <w:t>ENGLISH :</w:t>
      </w:r>
    </w:p>
    <w:p w:rsidR="00934A4C" w:rsidRPr="00045B20" w:rsidRDefault="00934A4C" w:rsidP="0026487E">
      <w:pPr>
        <w:rPr>
          <w:rFonts w:ascii="Arial" w:hAnsi="Arial" w:cs="Arial"/>
          <w:color w:val="000000"/>
          <w:sz w:val="28"/>
          <w:szCs w:val="28"/>
          <w:lang w:val="en-CA"/>
        </w:rPr>
      </w:pPr>
    </w:p>
    <w:p w:rsidR="0026487E" w:rsidRDefault="0026487E" w:rsidP="0026487E">
      <w:pPr>
        <w:rPr>
          <w:rFonts w:ascii="Arial" w:hAnsi="Arial" w:cs="Arial"/>
          <w:color w:val="000000"/>
          <w:sz w:val="28"/>
          <w:szCs w:val="28"/>
          <w:lang w:val="en"/>
        </w:rPr>
      </w:pPr>
      <w:r w:rsidRPr="00045B20">
        <w:rPr>
          <w:rFonts w:ascii="Arial" w:hAnsi="Arial" w:cs="Arial"/>
          <w:color w:val="000000"/>
          <w:sz w:val="28"/>
          <w:szCs w:val="28"/>
          <w:lang w:val="en"/>
        </w:rPr>
        <w:t>O Christmas tree,</w:t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br/>
        <w:t>O Christmas tree</w:t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br/>
        <w:t>Your leaves are so unchanging</w:t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br/>
        <w:t>O Christmas tree,</w:t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br/>
        <w:t>O Christmas tree</w:t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br/>
        <w:t>Your leaves are so unchanging</w:t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br/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br/>
        <w:t>Not only green when</w:t>
      </w:r>
      <w:r>
        <w:rPr>
          <w:rFonts w:ascii="Arial" w:hAnsi="Arial" w:cs="Arial"/>
          <w:color w:val="000000"/>
          <w:sz w:val="28"/>
          <w:szCs w:val="28"/>
          <w:lang w:val="en"/>
        </w:rPr>
        <w:t xml:space="preserve"> </w:t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t>Summer’s here</w:t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br/>
        <w:t>But also when it’s cold and drear</w:t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br/>
        <w:t xml:space="preserve">O Christmas tree, </w:t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br/>
        <w:t>O Christmas tree</w:t>
      </w:r>
      <w:r w:rsidRPr="00045B20">
        <w:rPr>
          <w:rFonts w:ascii="Arial" w:hAnsi="Arial" w:cs="Arial"/>
          <w:color w:val="000000"/>
          <w:sz w:val="28"/>
          <w:szCs w:val="28"/>
          <w:lang w:val="en"/>
        </w:rPr>
        <w:br/>
        <w:t>Your leaves are so unchanging</w:t>
      </w:r>
    </w:p>
    <w:p w:rsidR="000A08E9" w:rsidRDefault="000A08E9" w:rsidP="0026487E">
      <w:pPr>
        <w:rPr>
          <w:rFonts w:ascii="Arial" w:hAnsi="Arial" w:cs="Arial"/>
          <w:color w:val="000000"/>
          <w:sz w:val="28"/>
          <w:szCs w:val="28"/>
          <w:lang w:val="en"/>
        </w:rPr>
      </w:pPr>
    </w:p>
    <w:p w:rsidR="000A08E9" w:rsidRPr="00A41DC5" w:rsidRDefault="00934A4C" w:rsidP="00934A4C">
      <w:pPr>
        <w:rPr>
          <w:rFonts w:ascii="Arial" w:hAnsi="Arial" w:cs="Arial"/>
          <w:color w:val="000000"/>
          <w:sz w:val="28"/>
          <w:szCs w:val="28"/>
          <w:lang w:val="fr-CA"/>
        </w:rPr>
      </w:pPr>
      <w:r w:rsidRPr="00A41DC5">
        <w:rPr>
          <w:rFonts w:ascii="Arial" w:hAnsi="Arial" w:cs="Arial"/>
          <w:color w:val="000000"/>
          <w:sz w:val="28"/>
          <w:szCs w:val="28"/>
          <w:lang w:val="fr-CA"/>
        </w:rPr>
        <w:t>DEUTSCH:</w:t>
      </w:r>
    </w:p>
    <w:p w:rsidR="000A08E9" w:rsidRPr="000A08E9" w:rsidRDefault="000A08E9" w:rsidP="000A08E9">
      <w:pPr>
        <w:rPr>
          <w:rFonts w:ascii="Arial" w:hAnsi="Arial" w:cs="Arial"/>
          <w:color w:val="000000"/>
          <w:sz w:val="28"/>
          <w:szCs w:val="28"/>
          <w:lang w:val="fr-CA"/>
        </w:rPr>
      </w:pPr>
    </w:p>
    <w:p w:rsidR="000A08E9" w:rsidRPr="00A41DC5" w:rsidRDefault="000A08E9" w:rsidP="000A08E9">
      <w:pPr>
        <w:rPr>
          <w:rFonts w:ascii="Arial" w:hAnsi="Arial" w:cs="Arial"/>
          <w:color w:val="000000"/>
          <w:sz w:val="28"/>
          <w:szCs w:val="28"/>
          <w:lang w:val="fr-CA"/>
        </w:rPr>
      </w:pPr>
      <w:r w:rsidRPr="000A08E9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A41DC5">
        <w:rPr>
          <w:rFonts w:ascii="Arial" w:hAnsi="Arial" w:cs="Arial"/>
          <w:color w:val="000000"/>
          <w:sz w:val="28"/>
          <w:szCs w:val="28"/>
          <w:lang w:val="fr-CA"/>
        </w:rPr>
        <w:t>O Tannenbaum, o Tannenbaum,</w:t>
      </w:r>
    </w:p>
    <w:p w:rsidR="000A08E9" w:rsidRPr="000A08E9" w:rsidRDefault="000A08E9" w:rsidP="000A08E9">
      <w:pPr>
        <w:rPr>
          <w:rFonts w:ascii="Arial" w:hAnsi="Arial" w:cs="Arial"/>
          <w:color w:val="000000"/>
          <w:sz w:val="28"/>
          <w:szCs w:val="28"/>
          <w:lang w:val="en"/>
        </w:rPr>
      </w:pPr>
      <w:r w:rsidRPr="00A41DC5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0A08E9">
        <w:rPr>
          <w:rFonts w:ascii="Arial" w:hAnsi="Arial" w:cs="Arial"/>
          <w:color w:val="000000"/>
          <w:sz w:val="28"/>
          <w:szCs w:val="28"/>
          <w:lang w:val="en"/>
        </w:rPr>
        <w:t>Dein Kleid will mich was lehren:</w:t>
      </w:r>
    </w:p>
    <w:p w:rsidR="000A08E9" w:rsidRPr="000A08E9" w:rsidRDefault="000A08E9" w:rsidP="000A08E9">
      <w:pPr>
        <w:rPr>
          <w:rFonts w:ascii="Arial" w:hAnsi="Arial" w:cs="Arial"/>
          <w:color w:val="000000"/>
          <w:sz w:val="28"/>
          <w:szCs w:val="28"/>
          <w:lang w:val="en"/>
        </w:rPr>
      </w:pPr>
      <w:r w:rsidRPr="000A08E9">
        <w:rPr>
          <w:rFonts w:ascii="Arial" w:hAnsi="Arial" w:cs="Arial"/>
          <w:color w:val="000000"/>
          <w:sz w:val="28"/>
          <w:szCs w:val="28"/>
          <w:lang w:val="en"/>
        </w:rPr>
        <w:t xml:space="preserve"> Die Hoffnung und Beständigkeit</w:t>
      </w:r>
    </w:p>
    <w:p w:rsidR="000A08E9" w:rsidRPr="000A08E9" w:rsidRDefault="000A08E9" w:rsidP="000A08E9">
      <w:pPr>
        <w:rPr>
          <w:rFonts w:ascii="Arial" w:hAnsi="Arial" w:cs="Arial"/>
          <w:color w:val="000000"/>
          <w:sz w:val="28"/>
          <w:szCs w:val="28"/>
          <w:lang w:val="en"/>
        </w:rPr>
      </w:pPr>
      <w:r w:rsidRPr="000A08E9">
        <w:rPr>
          <w:rFonts w:ascii="Arial" w:hAnsi="Arial" w:cs="Arial"/>
          <w:color w:val="000000"/>
          <w:sz w:val="28"/>
          <w:szCs w:val="28"/>
          <w:lang w:val="en"/>
        </w:rPr>
        <w:t xml:space="preserve"> Gibt Mut und Kraft zu jeder Zeit!</w:t>
      </w:r>
    </w:p>
    <w:p w:rsidR="000A08E9" w:rsidRPr="000A08E9" w:rsidRDefault="000A08E9" w:rsidP="000A08E9">
      <w:pPr>
        <w:rPr>
          <w:rFonts w:ascii="Arial" w:hAnsi="Arial" w:cs="Arial"/>
          <w:color w:val="000000"/>
          <w:sz w:val="28"/>
          <w:szCs w:val="28"/>
          <w:lang w:val="en"/>
        </w:rPr>
      </w:pPr>
      <w:r w:rsidRPr="000A08E9">
        <w:rPr>
          <w:rFonts w:ascii="Arial" w:hAnsi="Arial" w:cs="Arial"/>
          <w:color w:val="000000"/>
          <w:sz w:val="28"/>
          <w:szCs w:val="28"/>
          <w:lang w:val="en"/>
        </w:rPr>
        <w:t xml:space="preserve"> O Tannenbaum, o Tannenbaum,</w:t>
      </w:r>
    </w:p>
    <w:p w:rsidR="000A08E9" w:rsidRDefault="000A08E9" w:rsidP="000A08E9">
      <w:pPr>
        <w:rPr>
          <w:rFonts w:ascii="Arial" w:hAnsi="Arial" w:cs="Arial"/>
          <w:color w:val="000000"/>
          <w:sz w:val="28"/>
          <w:szCs w:val="28"/>
          <w:lang w:val="en"/>
        </w:rPr>
      </w:pPr>
      <w:r w:rsidRPr="000A08E9">
        <w:rPr>
          <w:rFonts w:ascii="Arial" w:hAnsi="Arial" w:cs="Arial"/>
          <w:color w:val="000000"/>
          <w:sz w:val="28"/>
          <w:szCs w:val="28"/>
          <w:lang w:val="en"/>
        </w:rPr>
        <w:t xml:space="preserve"> Dein Kleid will mich was lehren!</w:t>
      </w:r>
    </w:p>
    <w:p w:rsidR="000A08E9" w:rsidRDefault="000A08E9" w:rsidP="0026487E">
      <w:pPr>
        <w:rPr>
          <w:rFonts w:ascii="Arial" w:hAnsi="Arial" w:cs="Arial"/>
          <w:color w:val="000000"/>
          <w:sz w:val="28"/>
          <w:szCs w:val="28"/>
          <w:lang w:val="en"/>
        </w:rPr>
      </w:pPr>
    </w:p>
    <w:p w:rsidR="000A08E9" w:rsidRPr="00995ACE" w:rsidRDefault="000A08E9" w:rsidP="0026487E">
      <w:pPr>
        <w:rPr>
          <w:rFonts w:ascii="Lucida Calligraphy" w:hAnsi="Lucida Calligraphy"/>
          <w:color w:val="auto"/>
          <w:sz w:val="32"/>
          <w:szCs w:val="32"/>
          <w:lang w:val="en-CA"/>
        </w:rPr>
      </w:pPr>
    </w:p>
    <w:p w:rsidR="00EF6643" w:rsidRDefault="00EF6643" w:rsidP="0026487E">
      <w:pPr>
        <w:shd w:val="clear" w:color="auto" w:fill="FFFFFF"/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</w:pPr>
      <w:r w:rsidRPr="00556DAD"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  <w:br w:type="page"/>
      </w:r>
    </w:p>
    <w:p w:rsidR="0026487E" w:rsidRPr="000A08E9" w:rsidRDefault="0026487E" w:rsidP="00362BCA">
      <w:pPr>
        <w:pStyle w:val="Heading1"/>
        <w:rPr>
          <w:lang w:val="en-CA"/>
        </w:rPr>
      </w:pPr>
      <w:bookmarkStart w:id="8" w:name="_Toc27819044"/>
      <w:r w:rsidRPr="000D2FDD">
        <w:rPr>
          <w:lang w:val="en-CA"/>
        </w:rPr>
        <w:lastRenderedPageBreak/>
        <w:t>We wish you a Merry Christmas / On se dit Joyeux Noël</w:t>
      </w:r>
      <w:bookmarkEnd w:id="8"/>
    </w:p>
    <w:p w:rsidR="008E32C3" w:rsidRPr="00A41DC5" w:rsidRDefault="008E32C3" w:rsidP="008E32C3">
      <w:pPr>
        <w:rPr>
          <w:rFonts w:ascii="Arial" w:hAnsi="Arial" w:cs="Arial"/>
          <w:sz w:val="28"/>
          <w:szCs w:val="28"/>
          <w:lang w:val="en-CA"/>
        </w:rPr>
      </w:pPr>
      <w:r w:rsidRPr="00A41DC5">
        <w:rPr>
          <w:rFonts w:ascii="Arial" w:hAnsi="Arial" w:cs="Arial"/>
          <w:sz w:val="28"/>
          <w:szCs w:val="28"/>
          <w:lang w:val="en-CA"/>
        </w:rPr>
        <w:t>ENGLISH:</w:t>
      </w:r>
    </w:p>
    <w:p w:rsidR="008E32C3" w:rsidRPr="00A41DC5" w:rsidRDefault="008E32C3" w:rsidP="008E32C3">
      <w:pPr>
        <w:rPr>
          <w:rFonts w:ascii="Lucida Calligraphy" w:hAnsi="Lucida Calligraphy" w:cs="Calibri"/>
          <w:sz w:val="32"/>
          <w:szCs w:val="32"/>
          <w:u w:val="single"/>
          <w:lang w:val="en-CA"/>
        </w:rPr>
      </w:pPr>
    </w:p>
    <w:p w:rsidR="0015434C" w:rsidRDefault="008E32C3" w:rsidP="008E32C3">
      <w:pPr>
        <w:rPr>
          <w:rFonts w:ascii="Arial" w:hAnsi="Arial" w:cs="Arial"/>
          <w:color w:val="000000"/>
          <w:sz w:val="28"/>
          <w:szCs w:val="28"/>
          <w:lang w:val="en"/>
        </w:rPr>
      </w:pPr>
      <w:r>
        <w:rPr>
          <w:rFonts w:ascii="Arial" w:hAnsi="Arial" w:cs="Arial"/>
          <w:color w:val="000000"/>
          <w:sz w:val="28"/>
          <w:szCs w:val="28"/>
          <w:lang w:val="en"/>
        </w:rPr>
        <w:t>We wish you a Merry Christmas</w:t>
      </w:r>
      <w:r>
        <w:rPr>
          <w:rFonts w:ascii="Arial" w:hAnsi="Arial" w:cs="Arial"/>
          <w:color w:val="000000"/>
          <w:sz w:val="28"/>
          <w:szCs w:val="28"/>
          <w:lang w:val="en"/>
        </w:rPr>
        <w:br/>
        <w:t>We wish you a Merry Christmas</w:t>
      </w:r>
      <w:r>
        <w:rPr>
          <w:rFonts w:ascii="Arial" w:hAnsi="Arial" w:cs="Arial"/>
          <w:color w:val="000000"/>
          <w:sz w:val="28"/>
          <w:szCs w:val="28"/>
          <w:lang w:val="en"/>
        </w:rPr>
        <w:br/>
        <w:t>We wish you a Merry Christmas</w:t>
      </w:r>
      <w:r>
        <w:rPr>
          <w:rFonts w:ascii="Arial" w:hAnsi="Arial" w:cs="Arial"/>
          <w:color w:val="000000"/>
          <w:sz w:val="28"/>
          <w:szCs w:val="28"/>
          <w:lang w:val="en"/>
        </w:rPr>
        <w:br/>
        <w:t>And a Happy New Year</w:t>
      </w:r>
    </w:p>
    <w:p w:rsidR="008E32C3" w:rsidRPr="0015434C" w:rsidRDefault="008E32C3" w:rsidP="008E32C3">
      <w:pPr>
        <w:rPr>
          <w:rFonts w:ascii="Arial" w:hAnsi="Arial" w:cs="Arial"/>
          <w:i/>
          <w:color w:val="000000"/>
          <w:sz w:val="28"/>
          <w:szCs w:val="28"/>
          <w:lang w:val="en"/>
        </w:rPr>
      </w:pPr>
      <w:r>
        <w:rPr>
          <w:rFonts w:ascii="Arial" w:hAnsi="Arial" w:cs="Arial"/>
          <w:color w:val="000000"/>
          <w:sz w:val="28"/>
          <w:szCs w:val="28"/>
          <w:lang w:val="en"/>
        </w:rPr>
        <w:br/>
      </w:r>
      <w:r w:rsidRPr="0015434C">
        <w:rPr>
          <w:rFonts w:ascii="Arial" w:hAnsi="Arial" w:cs="Arial"/>
          <w:i/>
          <w:color w:val="000000"/>
          <w:sz w:val="28"/>
          <w:szCs w:val="28"/>
          <w:lang w:val="en"/>
        </w:rPr>
        <w:t>Good tidings we bring</w:t>
      </w:r>
      <w:r w:rsidRPr="0015434C">
        <w:rPr>
          <w:rFonts w:ascii="Arial" w:hAnsi="Arial" w:cs="Arial"/>
          <w:i/>
          <w:color w:val="000000"/>
          <w:sz w:val="28"/>
          <w:szCs w:val="28"/>
          <w:lang w:val="en"/>
        </w:rPr>
        <w:br/>
        <w:t>To you and your kin</w:t>
      </w:r>
      <w:r w:rsidRPr="0015434C">
        <w:rPr>
          <w:rFonts w:ascii="Arial" w:hAnsi="Arial" w:cs="Arial"/>
          <w:i/>
          <w:color w:val="000000"/>
          <w:sz w:val="28"/>
          <w:szCs w:val="28"/>
          <w:lang w:val="en"/>
        </w:rPr>
        <w:br/>
        <w:t>We wish you a Merry Christmas</w:t>
      </w:r>
      <w:r w:rsidRPr="0015434C">
        <w:rPr>
          <w:rFonts w:ascii="Arial" w:hAnsi="Arial" w:cs="Arial"/>
          <w:i/>
          <w:color w:val="000000"/>
          <w:sz w:val="28"/>
          <w:szCs w:val="28"/>
          <w:lang w:val="en"/>
        </w:rPr>
        <w:br/>
        <w:t>And a Happy New Year</w:t>
      </w:r>
    </w:p>
    <w:p w:rsidR="008E32C3" w:rsidRPr="0015434C" w:rsidRDefault="008E32C3" w:rsidP="008E32C3">
      <w:pPr>
        <w:spacing w:after="280"/>
        <w:rPr>
          <w:rFonts w:ascii="Arial" w:hAnsi="Arial" w:cs="Arial"/>
          <w:color w:val="000000"/>
          <w:sz w:val="28"/>
          <w:szCs w:val="28"/>
          <w:lang w:val="en"/>
        </w:rPr>
      </w:pPr>
      <w:r>
        <w:rPr>
          <w:rFonts w:ascii="Arial" w:hAnsi="Arial" w:cs="Arial"/>
          <w:color w:val="000000"/>
          <w:sz w:val="28"/>
          <w:szCs w:val="28"/>
          <w:lang w:val="en"/>
        </w:rPr>
        <w:br/>
      </w:r>
      <w:r w:rsidRPr="0015434C">
        <w:rPr>
          <w:rFonts w:ascii="Arial" w:hAnsi="Arial" w:cs="Arial"/>
          <w:color w:val="000000"/>
          <w:sz w:val="28"/>
          <w:szCs w:val="28"/>
          <w:lang w:val="en"/>
        </w:rPr>
        <w:t>Now bring us some figgy pudding</w:t>
      </w:r>
      <w:r w:rsidRPr="0015434C">
        <w:rPr>
          <w:rFonts w:ascii="Arial" w:hAnsi="Arial" w:cs="Arial"/>
          <w:color w:val="000000"/>
          <w:sz w:val="28"/>
          <w:szCs w:val="28"/>
          <w:lang w:val="en"/>
        </w:rPr>
        <w:br/>
        <w:t>Now bring us some figgy pudding</w:t>
      </w:r>
      <w:r w:rsidRPr="0015434C">
        <w:rPr>
          <w:rFonts w:ascii="Arial" w:hAnsi="Arial" w:cs="Arial"/>
          <w:color w:val="000000"/>
          <w:sz w:val="28"/>
          <w:szCs w:val="28"/>
          <w:lang w:val="en"/>
        </w:rPr>
        <w:br/>
        <w:t>Now bring us some figgy pudding</w:t>
      </w:r>
      <w:r w:rsidRPr="0015434C">
        <w:rPr>
          <w:rFonts w:ascii="Arial" w:hAnsi="Arial" w:cs="Arial"/>
          <w:color w:val="000000"/>
          <w:sz w:val="28"/>
          <w:szCs w:val="28"/>
          <w:lang w:val="en"/>
        </w:rPr>
        <w:br/>
        <w:t>And a cup of good cheer</w:t>
      </w:r>
    </w:p>
    <w:p w:rsidR="008E32C3" w:rsidRPr="008E32C3" w:rsidRDefault="008E32C3" w:rsidP="008E32C3">
      <w:pPr>
        <w:rPr>
          <w:rFonts w:ascii="Arial" w:hAnsi="Arial" w:cs="Arial"/>
          <w:color w:val="000000"/>
          <w:sz w:val="28"/>
          <w:szCs w:val="28"/>
          <w:lang w:val="fr-CA"/>
        </w:rPr>
      </w:pPr>
      <w:r w:rsidRPr="008E32C3">
        <w:rPr>
          <w:rFonts w:ascii="Arial" w:hAnsi="Arial" w:cs="Arial"/>
          <w:color w:val="000000"/>
          <w:sz w:val="28"/>
          <w:szCs w:val="28"/>
          <w:lang w:val="fr-CA"/>
        </w:rPr>
        <w:t>FRANÇAIS:</w:t>
      </w:r>
    </w:p>
    <w:p w:rsidR="008E32C3" w:rsidRPr="008E32C3" w:rsidRDefault="008E32C3" w:rsidP="008E32C3">
      <w:pPr>
        <w:rPr>
          <w:rFonts w:ascii="Arial" w:hAnsi="Arial" w:cs="Arial"/>
          <w:color w:val="000000"/>
          <w:sz w:val="28"/>
          <w:szCs w:val="28"/>
          <w:lang w:val="fr-CA"/>
        </w:rPr>
      </w:pPr>
    </w:p>
    <w:p w:rsidR="0015434C" w:rsidRDefault="008E32C3" w:rsidP="008E32C3">
      <w:pPr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color w:val="000000"/>
          <w:sz w:val="28"/>
          <w:szCs w:val="28"/>
          <w:lang w:val="fr-CA"/>
        </w:rPr>
        <w:t xml:space="preserve">Je te dis joyeux Noël </w:t>
      </w:r>
      <w:r>
        <w:rPr>
          <w:rFonts w:ascii="Arial" w:hAnsi="Arial" w:cs="Arial"/>
          <w:color w:val="000000"/>
          <w:sz w:val="28"/>
          <w:szCs w:val="28"/>
          <w:lang w:val="fr-CA"/>
        </w:rPr>
        <w:br/>
        <w:t xml:space="preserve">Tu me dis joyeux Noël </w:t>
      </w:r>
      <w:r>
        <w:rPr>
          <w:rFonts w:ascii="Arial" w:hAnsi="Arial" w:cs="Arial"/>
          <w:color w:val="000000"/>
          <w:sz w:val="28"/>
          <w:szCs w:val="28"/>
          <w:lang w:val="fr-CA"/>
        </w:rPr>
        <w:br/>
        <w:t xml:space="preserve">On se dit joyeux Noël </w:t>
      </w:r>
      <w:r>
        <w:rPr>
          <w:rFonts w:ascii="Arial" w:hAnsi="Arial" w:cs="Arial"/>
          <w:color w:val="000000"/>
          <w:sz w:val="28"/>
          <w:szCs w:val="28"/>
          <w:lang w:val="fr-CA"/>
        </w:rPr>
        <w:br/>
        <w:t>Et aussi bonne année</w:t>
      </w:r>
    </w:p>
    <w:p w:rsidR="0015434C" w:rsidRDefault="008E32C3" w:rsidP="008E32C3">
      <w:pPr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color w:val="000000"/>
          <w:sz w:val="28"/>
          <w:szCs w:val="28"/>
          <w:lang w:val="fr-CA"/>
        </w:rPr>
        <w:br/>
      </w:r>
      <w:r w:rsidRPr="0015434C">
        <w:rPr>
          <w:rFonts w:ascii="Arial" w:hAnsi="Arial" w:cs="Arial"/>
          <w:i/>
          <w:color w:val="000000"/>
          <w:sz w:val="28"/>
          <w:szCs w:val="28"/>
          <w:lang w:val="fr-CA"/>
        </w:rPr>
        <w:t>A tout' la famille</w:t>
      </w:r>
      <w:r w:rsidRPr="0015434C">
        <w:rPr>
          <w:rFonts w:ascii="Arial" w:hAnsi="Arial" w:cs="Arial"/>
          <w:i/>
          <w:color w:val="000000"/>
          <w:sz w:val="28"/>
          <w:szCs w:val="28"/>
          <w:lang w:val="fr-CA"/>
        </w:rPr>
        <w:br/>
        <w:t>On dit joyeux Noël</w:t>
      </w:r>
      <w:r w:rsidRPr="0015434C">
        <w:rPr>
          <w:rFonts w:ascii="Arial" w:hAnsi="Arial" w:cs="Arial"/>
          <w:i/>
          <w:color w:val="000000"/>
          <w:sz w:val="28"/>
          <w:szCs w:val="28"/>
          <w:lang w:val="fr-CA"/>
        </w:rPr>
        <w:br/>
        <w:t>Et nos voeux pour que brille</w:t>
      </w:r>
      <w:r w:rsidRPr="0015434C">
        <w:rPr>
          <w:rFonts w:ascii="Arial" w:hAnsi="Arial" w:cs="Arial"/>
          <w:i/>
          <w:color w:val="000000"/>
          <w:sz w:val="28"/>
          <w:szCs w:val="28"/>
          <w:lang w:val="fr-CA"/>
        </w:rPr>
        <w:br/>
        <w:t>La nouvelle année</w:t>
      </w:r>
      <w:r>
        <w:rPr>
          <w:rFonts w:ascii="Arial" w:hAnsi="Arial" w:cs="Arial"/>
          <w:color w:val="000000"/>
          <w:sz w:val="28"/>
          <w:szCs w:val="28"/>
          <w:lang w:val="fr-CA"/>
        </w:rPr>
        <w:br/>
      </w:r>
      <w:r>
        <w:rPr>
          <w:rFonts w:ascii="Arial" w:hAnsi="Arial" w:cs="Arial"/>
          <w:color w:val="000000"/>
          <w:sz w:val="28"/>
          <w:szCs w:val="28"/>
          <w:lang w:val="fr-CA"/>
        </w:rPr>
        <w:br/>
        <w:t xml:space="preserve">J'apporte un petit gâteau </w:t>
      </w:r>
      <w:r>
        <w:rPr>
          <w:rFonts w:ascii="Arial" w:hAnsi="Arial" w:cs="Arial"/>
          <w:color w:val="000000"/>
          <w:sz w:val="28"/>
          <w:szCs w:val="28"/>
          <w:lang w:val="fr-CA"/>
        </w:rPr>
        <w:br/>
        <w:t xml:space="preserve">Tu apportes un petit gâteau </w:t>
      </w:r>
      <w:r>
        <w:rPr>
          <w:rFonts w:ascii="Arial" w:hAnsi="Arial" w:cs="Arial"/>
          <w:color w:val="000000"/>
          <w:sz w:val="28"/>
          <w:szCs w:val="28"/>
          <w:lang w:val="fr-CA"/>
        </w:rPr>
        <w:br/>
        <w:t xml:space="preserve">On apporte un petit gâteau </w:t>
      </w:r>
      <w:r>
        <w:rPr>
          <w:rFonts w:ascii="Arial" w:hAnsi="Arial" w:cs="Arial"/>
          <w:color w:val="000000"/>
          <w:sz w:val="28"/>
          <w:szCs w:val="28"/>
          <w:lang w:val="fr-CA"/>
        </w:rPr>
        <w:br/>
        <w:t>Petits gâteaux sucré</w:t>
      </w:r>
      <w:r w:rsidR="0015434C">
        <w:rPr>
          <w:rFonts w:ascii="Arial" w:hAnsi="Arial" w:cs="Arial"/>
          <w:color w:val="000000"/>
          <w:sz w:val="28"/>
          <w:szCs w:val="28"/>
          <w:lang w:val="fr-CA"/>
        </w:rPr>
        <w:t>s</w:t>
      </w:r>
    </w:p>
    <w:p w:rsidR="0015434C" w:rsidRDefault="0015434C" w:rsidP="008E32C3">
      <w:pPr>
        <w:rPr>
          <w:rFonts w:ascii="Arial" w:hAnsi="Arial" w:cs="Arial"/>
          <w:color w:val="000000"/>
          <w:sz w:val="28"/>
          <w:szCs w:val="28"/>
          <w:lang w:val="fr-CA"/>
        </w:rPr>
      </w:pPr>
    </w:p>
    <w:p w:rsidR="0015434C" w:rsidRPr="0015434C" w:rsidRDefault="0015434C" w:rsidP="0015434C">
      <w:pPr>
        <w:rPr>
          <w:rFonts w:ascii="Arial" w:hAnsi="Arial" w:cs="Arial"/>
          <w:color w:val="A6A6A6" w:themeColor="background1" w:themeShade="A6"/>
          <w:sz w:val="28"/>
          <w:szCs w:val="28"/>
          <w:lang w:val="fr-CA"/>
        </w:rPr>
      </w:pPr>
      <w:r w:rsidRPr="0015434C">
        <w:rPr>
          <w:rFonts w:ascii="Arial" w:hAnsi="Arial" w:cs="Arial"/>
          <w:color w:val="A6A6A6" w:themeColor="background1" w:themeShade="A6"/>
          <w:sz w:val="28"/>
          <w:szCs w:val="28"/>
          <w:lang w:val="fr-CA"/>
        </w:rPr>
        <w:t>Je donne un petit baisé</w:t>
      </w:r>
    </w:p>
    <w:p w:rsidR="0015434C" w:rsidRPr="0015434C" w:rsidRDefault="0015434C" w:rsidP="0015434C">
      <w:pPr>
        <w:rPr>
          <w:rFonts w:ascii="Arial" w:hAnsi="Arial" w:cs="Arial"/>
          <w:color w:val="A6A6A6" w:themeColor="background1" w:themeShade="A6"/>
          <w:sz w:val="28"/>
          <w:szCs w:val="28"/>
          <w:lang w:val="fr-CA"/>
        </w:rPr>
      </w:pPr>
      <w:r w:rsidRPr="0015434C">
        <w:rPr>
          <w:rFonts w:ascii="Arial" w:hAnsi="Arial" w:cs="Arial"/>
          <w:color w:val="A6A6A6" w:themeColor="background1" w:themeShade="A6"/>
          <w:sz w:val="28"/>
          <w:szCs w:val="28"/>
          <w:lang w:val="fr-CA"/>
        </w:rPr>
        <w:t>Tu donnes un petit baisé</w:t>
      </w:r>
    </w:p>
    <w:p w:rsidR="0015434C" w:rsidRPr="0015434C" w:rsidRDefault="0015434C" w:rsidP="0015434C">
      <w:pPr>
        <w:rPr>
          <w:rFonts w:ascii="Arial" w:hAnsi="Arial" w:cs="Arial"/>
          <w:color w:val="A6A6A6" w:themeColor="background1" w:themeShade="A6"/>
          <w:sz w:val="28"/>
          <w:szCs w:val="28"/>
          <w:lang w:val="fr-CA"/>
        </w:rPr>
      </w:pPr>
      <w:r w:rsidRPr="0015434C">
        <w:rPr>
          <w:rFonts w:ascii="Arial" w:hAnsi="Arial" w:cs="Arial"/>
          <w:color w:val="A6A6A6" w:themeColor="background1" w:themeShade="A6"/>
          <w:sz w:val="28"/>
          <w:szCs w:val="28"/>
          <w:lang w:val="fr-CA"/>
        </w:rPr>
        <w:t>On donne un petit baisé</w:t>
      </w:r>
    </w:p>
    <w:p w:rsidR="004161B7" w:rsidRPr="0015434C" w:rsidRDefault="0015434C" w:rsidP="00FB30DF">
      <w:pPr>
        <w:rPr>
          <w:rFonts w:ascii="Lucida Calligraphy" w:hAnsi="Lucida Calligraphy"/>
          <w:color w:val="A6A6A6" w:themeColor="background1" w:themeShade="A6"/>
          <w:sz w:val="32"/>
          <w:szCs w:val="32"/>
          <w:u w:val="single"/>
          <w:lang w:val="fr-CA"/>
        </w:rPr>
      </w:pPr>
      <w:r w:rsidRPr="0015434C">
        <w:rPr>
          <w:rFonts w:ascii="Arial" w:hAnsi="Arial" w:cs="Arial"/>
          <w:color w:val="A6A6A6" w:themeColor="background1" w:themeShade="A6"/>
          <w:sz w:val="28"/>
          <w:szCs w:val="28"/>
          <w:lang w:val="fr-CA"/>
        </w:rPr>
        <w:t>Petits baisers mouillés</w:t>
      </w:r>
      <w:r w:rsidR="008E32C3" w:rsidRPr="0015434C">
        <w:rPr>
          <w:rFonts w:ascii="Arial" w:hAnsi="Arial" w:cs="Arial"/>
          <w:color w:val="A6A6A6" w:themeColor="background1" w:themeShade="A6"/>
          <w:sz w:val="28"/>
          <w:szCs w:val="28"/>
          <w:lang w:val="fr-CA"/>
        </w:rPr>
        <w:t>s</w:t>
      </w:r>
      <w:r w:rsidRPr="0015434C">
        <w:rPr>
          <w:rFonts w:ascii="Arial" w:hAnsi="Arial" w:cs="Arial"/>
          <w:color w:val="A6A6A6" w:themeColor="background1" w:themeShade="A6"/>
          <w:sz w:val="28"/>
          <w:szCs w:val="28"/>
          <w:lang w:val="fr-CA"/>
        </w:rPr>
        <w:t xml:space="preserve"> </w:t>
      </w:r>
    </w:p>
    <w:p w:rsidR="00DC1BE2" w:rsidRPr="008E32C3" w:rsidRDefault="00DC1BE2" w:rsidP="00FB30DF">
      <w:pPr>
        <w:rPr>
          <w:rFonts w:ascii="Lucida Calligraphy" w:hAnsi="Lucida Calligraphy"/>
          <w:color w:val="auto"/>
          <w:sz w:val="32"/>
          <w:szCs w:val="32"/>
          <w:u w:val="single"/>
          <w:lang w:val="fr-CA"/>
        </w:rPr>
      </w:pPr>
    </w:p>
    <w:p w:rsidR="002B49D7" w:rsidRDefault="002B49D7">
      <w:pPr>
        <w:spacing w:after="200" w:line="276" w:lineRule="auto"/>
        <w:jc w:val="left"/>
        <w:rPr>
          <w:rFonts w:ascii="Lucida Calligraphy" w:hAnsi="Lucida Calligraphy"/>
          <w:color w:val="auto"/>
          <w:sz w:val="32"/>
          <w:szCs w:val="32"/>
          <w:u w:val="single"/>
          <w:lang w:val="fr-CA"/>
        </w:rPr>
      </w:pPr>
      <w:r w:rsidRPr="0015434C">
        <w:rPr>
          <w:lang w:val="fr-CA"/>
        </w:rPr>
        <w:br w:type="page"/>
      </w:r>
    </w:p>
    <w:p w:rsidR="0026487E" w:rsidRPr="00362BCA" w:rsidRDefault="0026487E" w:rsidP="00362BCA">
      <w:pPr>
        <w:pStyle w:val="Heading1"/>
      </w:pPr>
      <w:bookmarkStart w:id="9" w:name="_Toc27819045"/>
      <w:r w:rsidRPr="000A08E9">
        <w:lastRenderedPageBreak/>
        <w:t>Le p’tit renne au nez rouge  / Rudolph the red-nosed reindeer</w:t>
      </w:r>
      <w:bookmarkEnd w:id="9"/>
    </w:p>
    <w:p w:rsidR="0026487E" w:rsidRPr="00A41DC5" w:rsidRDefault="0026487E" w:rsidP="0026487E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A41DC5">
        <w:rPr>
          <w:rFonts w:ascii="Arial" w:hAnsi="Arial" w:cs="Arial"/>
          <w:color w:val="auto"/>
          <w:sz w:val="28"/>
          <w:szCs w:val="28"/>
          <w:lang w:val="fr-CA"/>
        </w:rPr>
        <w:t>FRANÇAIS :</w:t>
      </w:r>
    </w:p>
    <w:p w:rsidR="0026487E" w:rsidRPr="00A41DC5" w:rsidRDefault="0026487E" w:rsidP="0026487E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>On l'appelait Nez rouge</w:t>
      </w: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 xml:space="preserve"> Ah ! comme il était mignon !</w:t>
      </w: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 xml:space="preserve"> Le p'tit renne au nez rouge</w:t>
      </w: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 xml:space="preserve"> Rouge comme un lumignon</w:t>
      </w: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 xml:space="preserve"> Son p'tit nez faisait rire</w:t>
      </w: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 xml:space="preserve"> Chacun s'en moquait beaucoup</w:t>
      </w: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 xml:space="preserve"> On allait jusqu'à dire</w:t>
      </w: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 xml:space="preserve"> Qu'il aimait prendre un p'tit coup.</w:t>
      </w: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</w:p>
    <w:p w:rsidR="002231A4" w:rsidRPr="0015434C" w:rsidRDefault="002231A4" w:rsidP="002231A4">
      <w:pPr>
        <w:shd w:val="clear" w:color="auto" w:fill="FFFFFF"/>
        <w:rPr>
          <w:rFonts w:ascii="Arial" w:hAnsi="Arial" w:cs="Arial"/>
          <w:i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 xml:space="preserve"> </w:t>
      </w:r>
      <w:r w:rsidRPr="0015434C">
        <w:rPr>
          <w:rFonts w:ascii="Arial" w:hAnsi="Arial" w:cs="Arial"/>
          <w:i/>
          <w:color w:val="auto"/>
          <w:sz w:val="28"/>
          <w:szCs w:val="28"/>
          <w:lang w:val="fr-CA"/>
        </w:rPr>
        <w:t xml:space="preserve">Une fée qui l'entendit </w:t>
      </w:r>
    </w:p>
    <w:p w:rsidR="002231A4" w:rsidRPr="0015434C" w:rsidRDefault="002231A4" w:rsidP="002231A4">
      <w:pPr>
        <w:shd w:val="clear" w:color="auto" w:fill="FFFFFF"/>
        <w:rPr>
          <w:rFonts w:ascii="Arial" w:hAnsi="Arial" w:cs="Arial"/>
          <w:i/>
          <w:color w:val="auto"/>
          <w:sz w:val="28"/>
          <w:szCs w:val="28"/>
          <w:lang w:val="fr-CA"/>
        </w:rPr>
      </w:pPr>
      <w:r w:rsidRPr="0015434C">
        <w:rPr>
          <w:rFonts w:ascii="Arial" w:hAnsi="Arial" w:cs="Arial"/>
          <w:i/>
          <w:color w:val="auto"/>
          <w:sz w:val="28"/>
          <w:szCs w:val="28"/>
          <w:lang w:val="fr-CA"/>
        </w:rPr>
        <w:t xml:space="preserve"> Pleurer dans le noir</w:t>
      </w:r>
    </w:p>
    <w:p w:rsidR="002231A4" w:rsidRPr="0015434C" w:rsidRDefault="002231A4" w:rsidP="002231A4">
      <w:pPr>
        <w:shd w:val="clear" w:color="auto" w:fill="FFFFFF"/>
        <w:rPr>
          <w:rFonts w:ascii="Arial" w:hAnsi="Arial" w:cs="Arial"/>
          <w:i/>
          <w:color w:val="auto"/>
          <w:sz w:val="28"/>
          <w:szCs w:val="28"/>
          <w:lang w:val="fr-CA"/>
        </w:rPr>
      </w:pPr>
      <w:r w:rsidRPr="0015434C">
        <w:rPr>
          <w:rFonts w:ascii="Arial" w:hAnsi="Arial" w:cs="Arial"/>
          <w:i/>
          <w:color w:val="auto"/>
          <w:sz w:val="28"/>
          <w:szCs w:val="28"/>
          <w:lang w:val="fr-CA"/>
        </w:rPr>
        <w:t xml:space="preserve"> Pour le consoler lui dit:</w:t>
      </w:r>
    </w:p>
    <w:p w:rsidR="002231A4" w:rsidRPr="0015434C" w:rsidRDefault="002231A4" w:rsidP="002231A4">
      <w:pPr>
        <w:shd w:val="clear" w:color="auto" w:fill="FFFFFF"/>
        <w:rPr>
          <w:rFonts w:ascii="Arial" w:hAnsi="Arial" w:cs="Arial"/>
          <w:i/>
          <w:color w:val="auto"/>
          <w:sz w:val="28"/>
          <w:szCs w:val="28"/>
          <w:lang w:val="fr-CA"/>
        </w:rPr>
      </w:pPr>
      <w:r w:rsidRPr="0015434C">
        <w:rPr>
          <w:rFonts w:ascii="Arial" w:hAnsi="Arial" w:cs="Arial"/>
          <w:i/>
          <w:color w:val="auto"/>
          <w:sz w:val="28"/>
          <w:szCs w:val="28"/>
          <w:lang w:val="fr-CA"/>
        </w:rPr>
        <w:t xml:space="preserve"> Viens au paradis ce soir</w:t>
      </w:r>
    </w:p>
    <w:p w:rsidR="002B49D7" w:rsidRPr="002231A4" w:rsidRDefault="002B49D7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 xml:space="preserve"> Comme un ange, Nez rouge</w:t>
      </w: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 xml:space="preserve"> Tu conduiras dans le ciel</w:t>
      </w:r>
    </w:p>
    <w:p w:rsidR="002231A4" w:rsidRPr="002231A4" w:rsidRDefault="002231A4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 w:rsidRPr="002231A4">
        <w:rPr>
          <w:rFonts w:ascii="Arial" w:hAnsi="Arial" w:cs="Arial"/>
          <w:color w:val="auto"/>
          <w:sz w:val="28"/>
          <w:szCs w:val="28"/>
          <w:lang w:val="fr-CA"/>
        </w:rPr>
        <w:t xml:space="preserve"> Avec ton p'tit nez rouge</w:t>
      </w:r>
    </w:p>
    <w:p w:rsidR="002231A4" w:rsidRPr="002231A4" w:rsidRDefault="002B49D7" w:rsidP="002B49D7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  <w:r>
        <w:rPr>
          <w:rFonts w:ascii="Arial" w:hAnsi="Arial" w:cs="Arial"/>
          <w:color w:val="auto"/>
          <w:sz w:val="28"/>
          <w:szCs w:val="28"/>
          <w:lang w:val="fr-CA"/>
        </w:rPr>
        <w:t xml:space="preserve"> Le chariot du Père Noël !  </w:t>
      </w:r>
    </w:p>
    <w:p w:rsidR="0026487E" w:rsidRPr="0026487E" w:rsidRDefault="0026487E" w:rsidP="002231A4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fr-CA"/>
        </w:rPr>
      </w:pPr>
    </w:p>
    <w:p w:rsidR="0026487E" w:rsidRPr="00B21E3A" w:rsidRDefault="0026487E" w:rsidP="0026487E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en-CA"/>
        </w:rPr>
      </w:pPr>
      <w:r w:rsidRPr="00B21E3A">
        <w:rPr>
          <w:rFonts w:ascii="Arial" w:hAnsi="Arial" w:cs="Arial"/>
          <w:color w:val="auto"/>
          <w:sz w:val="28"/>
          <w:szCs w:val="28"/>
          <w:lang w:val="en-CA"/>
        </w:rPr>
        <w:t>ENGLISH :</w:t>
      </w:r>
    </w:p>
    <w:p w:rsidR="0026487E" w:rsidRPr="0026487E" w:rsidRDefault="0026487E" w:rsidP="0026487E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en-CA"/>
        </w:rPr>
      </w:pPr>
      <w:r w:rsidRPr="000D2FDD">
        <w:rPr>
          <w:rFonts w:ascii="Arial" w:hAnsi="Arial" w:cs="Arial"/>
          <w:color w:val="auto"/>
          <w:sz w:val="28"/>
          <w:szCs w:val="28"/>
          <w:lang w:val="en-CA"/>
        </w:rPr>
        <w:br/>
      </w:r>
      <w:r w:rsidRPr="0026487E">
        <w:rPr>
          <w:rFonts w:ascii="Arial" w:hAnsi="Arial" w:cs="Arial"/>
          <w:color w:val="auto"/>
          <w:sz w:val="28"/>
          <w:szCs w:val="28"/>
          <w:lang w:val="en-CA"/>
        </w:rPr>
        <w:t xml:space="preserve">Rudolph the Red Nosed Reindeer </w:t>
      </w:r>
      <w:r w:rsidRPr="0026487E">
        <w:rPr>
          <w:rFonts w:ascii="Arial" w:hAnsi="Arial" w:cs="Arial"/>
          <w:color w:val="auto"/>
          <w:sz w:val="28"/>
          <w:szCs w:val="28"/>
          <w:lang w:val="en-CA"/>
        </w:rPr>
        <w:br/>
        <w:t xml:space="preserve">Had a very shiny nose, </w:t>
      </w:r>
      <w:r w:rsidRPr="0026487E">
        <w:rPr>
          <w:rFonts w:ascii="Arial" w:hAnsi="Arial" w:cs="Arial"/>
          <w:color w:val="auto"/>
          <w:sz w:val="28"/>
          <w:szCs w:val="28"/>
          <w:lang w:val="en-CA"/>
        </w:rPr>
        <w:br/>
        <w:t>And if you ever saw it,</w:t>
      </w:r>
      <w:r w:rsidR="002B49D7">
        <w:rPr>
          <w:rFonts w:ascii="Arial" w:hAnsi="Arial" w:cs="Arial"/>
          <w:color w:val="auto"/>
          <w:sz w:val="28"/>
          <w:szCs w:val="28"/>
          <w:lang w:val="en-CA"/>
        </w:rPr>
        <w:t xml:space="preserve"> </w:t>
      </w:r>
      <w:r w:rsidR="002B49D7">
        <w:rPr>
          <w:rFonts w:ascii="Arial" w:hAnsi="Arial" w:cs="Arial"/>
          <w:color w:val="auto"/>
          <w:sz w:val="28"/>
          <w:szCs w:val="28"/>
          <w:lang w:val="en-CA"/>
        </w:rPr>
        <w:br/>
        <w:t xml:space="preserve">You would even say it glows. </w:t>
      </w:r>
    </w:p>
    <w:p w:rsidR="0026487E" w:rsidRPr="0026487E" w:rsidRDefault="0026487E" w:rsidP="0026487E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en-CA"/>
        </w:rPr>
      </w:pPr>
      <w:r w:rsidRPr="0026487E">
        <w:rPr>
          <w:rFonts w:ascii="Arial" w:hAnsi="Arial" w:cs="Arial"/>
          <w:color w:val="auto"/>
          <w:sz w:val="28"/>
          <w:szCs w:val="28"/>
          <w:lang w:val="en-CA"/>
        </w:rPr>
        <w:t xml:space="preserve">All of the other reindeer </w:t>
      </w:r>
      <w:r w:rsidRPr="0026487E">
        <w:rPr>
          <w:rFonts w:ascii="Arial" w:hAnsi="Arial" w:cs="Arial"/>
          <w:color w:val="auto"/>
          <w:sz w:val="28"/>
          <w:szCs w:val="28"/>
          <w:lang w:val="en-CA"/>
        </w:rPr>
        <w:br/>
        <w:t xml:space="preserve">Used to laugh and call him names; </w:t>
      </w:r>
      <w:r w:rsidRPr="0026487E">
        <w:rPr>
          <w:rFonts w:ascii="Arial" w:hAnsi="Arial" w:cs="Arial"/>
          <w:color w:val="auto"/>
          <w:sz w:val="28"/>
          <w:szCs w:val="28"/>
          <w:lang w:val="en-CA"/>
        </w:rPr>
        <w:br/>
        <w:t xml:space="preserve">They never let poor Rudolph </w:t>
      </w:r>
      <w:r w:rsidRPr="0026487E">
        <w:rPr>
          <w:rFonts w:ascii="Arial" w:hAnsi="Arial" w:cs="Arial"/>
          <w:color w:val="auto"/>
          <w:sz w:val="28"/>
          <w:szCs w:val="28"/>
          <w:lang w:val="en-CA"/>
        </w:rPr>
        <w:br/>
        <w:t>Join in any reindeer games.</w:t>
      </w:r>
    </w:p>
    <w:p w:rsidR="0026487E" w:rsidRPr="0026487E" w:rsidRDefault="0026487E" w:rsidP="0026487E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en-CA"/>
        </w:rPr>
      </w:pPr>
    </w:p>
    <w:p w:rsidR="0026487E" w:rsidRPr="0026487E" w:rsidRDefault="0026487E" w:rsidP="0026487E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en-CA"/>
        </w:rPr>
      </w:pPr>
      <w:r w:rsidRPr="0015434C">
        <w:rPr>
          <w:rFonts w:ascii="Arial" w:hAnsi="Arial" w:cs="Arial"/>
          <w:i/>
          <w:color w:val="auto"/>
          <w:sz w:val="28"/>
          <w:szCs w:val="28"/>
          <w:lang w:val="en-CA"/>
        </w:rPr>
        <w:t xml:space="preserve">Then one foggy Christmas Eve, </w:t>
      </w:r>
      <w:r w:rsidRPr="0015434C">
        <w:rPr>
          <w:rFonts w:ascii="Arial" w:hAnsi="Arial" w:cs="Arial"/>
          <w:i/>
          <w:color w:val="auto"/>
          <w:sz w:val="28"/>
          <w:szCs w:val="28"/>
          <w:lang w:val="en-CA"/>
        </w:rPr>
        <w:br/>
        <w:t xml:space="preserve">Santa came to say, </w:t>
      </w:r>
      <w:r w:rsidRPr="0015434C">
        <w:rPr>
          <w:rFonts w:ascii="Arial" w:hAnsi="Arial" w:cs="Arial"/>
          <w:i/>
          <w:color w:val="auto"/>
          <w:sz w:val="28"/>
          <w:szCs w:val="28"/>
          <w:lang w:val="en-CA"/>
        </w:rPr>
        <w:br/>
        <w:t xml:space="preserve">Rudolph with your nose so bright, </w:t>
      </w:r>
      <w:r w:rsidRPr="0015434C">
        <w:rPr>
          <w:rFonts w:ascii="Arial" w:hAnsi="Arial" w:cs="Arial"/>
          <w:i/>
          <w:color w:val="auto"/>
          <w:sz w:val="28"/>
          <w:szCs w:val="28"/>
          <w:lang w:val="en-CA"/>
        </w:rPr>
        <w:br/>
        <w:t>Won't you guide my sleigh tonight?</w:t>
      </w:r>
      <w:r w:rsidRPr="0015434C">
        <w:rPr>
          <w:rFonts w:ascii="Arial" w:hAnsi="Arial" w:cs="Arial"/>
          <w:i/>
          <w:color w:val="auto"/>
          <w:sz w:val="28"/>
          <w:szCs w:val="28"/>
          <w:lang w:val="en-CA"/>
        </w:rPr>
        <w:br/>
      </w:r>
      <w:r w:rsidRPr="0026487E">
        <w:rPr>
          <w:rFonts w:ascii="Arial" w:hAnsi="Arial" w:cs="Arial"/>
          <w:color w:val="auto"/>
          <w:sz w:val="28"/>
          <w:szCs w:val="28"/>
          <w:lang w:val="en-CA"/>
        </w:rPr>
        <w:br/>
        <w:t>All of the reindeer loved him,</w:t>
      </w:r>
    </w:p>
    <w:p w:rsidR="0026487E" w:rsidRPr="0026487E" w:rsidRDefault="0026487E" w:rsidP="0026487E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en-CA"/>
        </w:rPr>
      </w:pPr>
      <w:r w:rsidRPr="0026487E">
        <w:rPr>
          <w:rFonts w:ascii="Arial" w:hAnsi="Arial" w:cs="Arial"/>
          <w:color w:val="auto"/>
          <w:sz w:val="28"/>
          <w:szCs w:val="28"/>
          <w:lang w:val="en-CA"/>
        </w:rPr>
        <w:t>And they shouted out with glee</w:t>
      </w:r>
    </w:p>
    <w:p w:rsidR="0026487E" w:rsidRPr="0026487E" w:rsidRDefault="0026487E" w:rsidP="0026487E">
      <w:pPr>
        <w:shd w:val="clear" w:color="auto" w:fill="FFFFFF"/>
        <w:rPr>
          <w:rFonts w:ascii="Arial" w:hAnsi="Arial" w:cs="Arial"/>
          <w:color w:val="auto"/>
          <w:sz w:val="28"/>
          <w:szCs w:val="28"/>
          <w:lang w:val="en-CA"/>
        </w:rPr>
      </w:pPr>
      <w:r w:rsidRPr="0026487E">
        <w:rPr>
          <w:rFonts w:ascii="Arial" w:hAnsi="Arial" w:cs="Arial"/>
          <w:color w:val="auto"/>
          <w:sz w:val="28"/>
          <w:szCs w:val="28"/>
          <w:lang w:val="en-CA"/>
        </w:rPr>
        <w:t>Rudolph the Red Nosed Reindeer</w:t>
      </w:r>
    </w:p>
    <w:p w:rsidR="000A08E9" w:rsidRDefault="0015434C" w:rsidP="002B49D7">
      <w:pPr>
        <w:shd w:val="clear" w:color="auto" w:fill="FFFFFF"/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</w:pPr>
      <w:r>
        <w:rPr>
          <w:rFonts w:ascii="Arial" w:hAnsi="Arial" w:cs="Arial"/>
          <w:color w:val="auto"/>
          <w:sz w:val="28"/>
          <w:szCs w:val="28"/>
          <w:lang w:val="en-CA"/>
        </w:rPr>
        <w:t>You’ll go down in History! (x</w:t>
      </w:r>
      <w:r w:rsidR="0026487E" w:rsidRPr="0026487E">
        <w:rPr>
          <w:rFonts w:ascii="Arial" w:hAnsi="Arial" w:cs="Arial"/>
          <w:color w:val="auto"/>
          <w:sz w:val="28"/>
          <w:szCs w:val="28"/>
          <w:lang w:val="en-CA"/>
        </w:rPr>
        <w:t>2</w:t>
      </w:r>
      <w:r>
        <w:rPr>
          <w:rFonts w:ascii="Arial" w:hAnsi="Arial" w:cs="Arial"/>
          <w:color w:val="auto"/>
          <w:sz w:val="28"/>
          <w:szCs w:val="28"/>
          <w:lang w:val="en-CA"/>
        </w:rPr>
        <w:t>)</w:t>
      </w:r>
      <w:r w:rsidR="000A08E9">
        <w:br w:type="page"/>
      </w:r>
    </w:p>
    <w:p w:rsidR="0026487E" w:rsidRPr="00362BCA" w:rsidRDefault="0026487E" w:rsidP="00362BCA">
      <w:pPr>
        <w:pStyle w:val="Heading1"/>
        <w:rPr>
          <w:lang w:val="en-CA"/>
        </w:rPr>
      </w:pPr>
      <w:bookmarkStart w:id="10" w:name="_Toc27819046"/>
      <w:r w:rsidRPr="000D2FDD">
        <w:rPr>
          <w:lang w:val="en-CA"/>
        </w:rPr>
        <w:lastRenderedPageBreak/>
        <w:t>C’est l’hiver / Let it snow</w:t>
      </w:r>
      <w:bookmarkEnd w:id="10"/>
    </w:p>
    <w:p w:rsidR="0026487E" w:rsidRPr="0026487E" w:rsidRDefault="0026487E" w:rsidP="0026487E">
      <w:pPr>
        <w:rPr>
          <w:rFonts w:ascii="Arial" w:hAnsi="Arial" w:cs="Arial"/>
          <w:color w:val="auto"/>
          <w:sz w:val="28"/>
          <w:szCs w:val="28"/>
          <w:lang w:val="fr-CA"/>
        </w:rPr>
      </w:pPr>
      <w:r w:rsidRPr="0026487E">
        <w:rPr>
          <w:rFonts w:ascii="Arial" w:hAnsi="Arial" w:cs="Arial"/>
          <w:color w:val="auto"/>
          <w:sz w:val="28"/>
          <w:szCs w:val="28"/>
          <w:lang w:val="fr-CA"/>
        </w:rPr>
        <w:t>FRANÇAIS :</w:t>
      </w:r>
    </w:p>
    <w:p w:rsidR="0026487E" w:rsidRPr="0026487E" w:rsidRDefault="0026487E" w:rsidP="0026487E">
      <w:pPr>
        <w:rPr>
          <w:rFonts w:ascii="Arial" w:hAnsi="Arial" w:cs="Arial"/>
          <w:color w:val="auto"/>
          <w:sz w:val="28"/>
          <w:szCs w:val="28"/>
          <w:u w:val="single"/>
          <w:lang w:val="fr-CA"/>
        </w:rPr>
      </w:pPr>
    </w:p>
    <w:p w:rsidR="0026487E" w:rsidRDefault="0026487E" w:rsidP="0026487E">
      <w:pPr>
        <w:rPr>
          <w:rFonts w:ascii="Arial" w:hAnsi="Arial" w:cs="Arial"/>
          <w:color w:val="000000"/>
          <w:sz w:val="28"/>
          <w:szCs w:val="28"/>
          <w:lang w:val="fr-FR"/>
        </w:rPr>
      </w:pPr>
      <w:r w:rsidRPr="00045B20">
        <w:rPr>
          <w:rFonts w:ascii="Arial" w:hAnsi="Arial" w:cs="Arial"/>
          <w:color w:val="000000"/>
          <w:sz w:val="28"/>
          <w:szCs w:val="28"/>
          <w:lang w:val="fr-FR"/>
        </w:rPr>
        <w:t>Nous filons sur la neige blanche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En ce beau jour de dimanche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À travers les sapins verts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C'est l'hiver, c'est l'hiver, c'est l'hiver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Les enfants de notre village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Chantent la joie de leur âge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Et les grands murmures de se taire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C'est l'hiver, c'est l'hiver, c'est l'hiver</w:t>
      </w:r>
    </w:p>
    <w:p w:rsidR="0015434C" w:rsidRDefault="0015434C" w:rsidP="0026487E">
      <w:pPr>
        <w:rPr>
          <w:rFonts w:ascii="Arial" w:hAnsi="Arial" w:cs="Arial"/>
          <w:color w:val="000000"/>
          <w:sz w:val="28"/>
          <w:szCs w:val="28"/>
          <w:lang w:val="fr-FR"/>
        </w:rPr>
      </w:pPr>
    </w:p>
    <w:p w:rsidR="0015434C" w:rsidRPr="0015434C" w:rsidRDefault="0015434C" w:rsidP="0015434C">
      <w:pPr>
        <w:rPr>
          <w:rFonts w:ascii="Arial" w:hAnsi="Arial" w:cs="Arial"/>
          <w:i/>
          <w:color w:val="000000"/>
          <w:sz w:val="28"/>
          <w:szCs w:val="28"/>
          <w:lang w:val="fr-CA"/>
        </w:rPr>
      </w:pPr>
      <w:r w:rsidRPr="0015434C">
        <w:rPr>
          <w:rFonts w:ascii="Arial" w:hAnsi="Arial" w:cs="Arial"/>
          <w:i/>
          <w:color w:val="000000"/>
          <w:sz w:val="28"/>
          <w:szCs w:val="28"/>
          <w:lang w:val="fr-CA"/>
        </w:rPr>
        <w:t xml:space="preserve">  Le bon Dieu dans son paradis</w:t>
      </w:r>
    </w:p>
    <w:p w:rsidR="0015434C" w:rsidRPr="0015434C" w:rsidRDefault="0015434C" w:rsidP="0015434C">
      <w:pPr>
        <w:rPr>
          <w:rFonts w:ascii="Arial" w:hAnsi="Arial" w:cs="Arial"/>
          <w:i/>
          <w:color w:val="000000"/>
          <w:sz w:val="28"/>
          <w:szCs w:val="28"/>
          <w:lang w:val="fr-CA"/>
        </w:rPr>
      </w:pPr>
      <w:r w:rsidRPr="0015434C">
        <w:rPr>
          <w:rFonts w:ascii="Arial" w:hAnsi="Arial" w:cs="Arial"/>
          <w:i/>
          <w:color w:val="000000"/>
          <w:sz w:val="28"/>
          <w:szCs w:val="28"/>
          <w:lang w:val="fr-CA"/>
        </w:rPr>
        <w:t xml:space="preserve">  Doit aussi chanter avec nous</w:t>
      </w:r>
    </w:p>
    <w:p w:rsidR="0015434C" w:rsidRPr="0015434C" w:rsidRDefault="0015434C" w:rsidP="0015434C">
      <w:pPr>
        <w:rPr>
          <w:rFonts w:ascii="Arial" w:hAnsi="Arial" w:cs="Arial"/>
          <w:i/>
          <w:color w:val="000000"/>
          <w:sz w:val="28"/>
          <w:szCs w:val="28"/>
          <w:lang w:val="fr-CA"/>
        </w:rPr>
      </w:pPr>
      <w:r w:rsidRPr="0015434C">
        <w:rPr>
          <w:rFonts w:ascii="Arial" w:hAnsi="Arial" w:cs="Arial"/>
          <w:i/>
          <w:color w:val="000000"/>
          <w:sz w:val="28"/>
          <w:szCs w:val="28"/>
          <w:lang w:val="fr-CA"/>
        </w:rPr>
        <w:t xml:space="preserve">  Car la nature est si jolie</w:t>
      </w:r>
    </w:p>
    <w:p w:rsidR="0015434C" w:rsidRPr="0015434C" w:rsidRDefault="0015434C" w:rsidP="0015434C">
      <w:pPr>
        <w:rPr>
          <w:rFonts w:ascii="Arial" w:hAnsi="Arial" w:cs="Arial"/>
          <w:i/>
          <w:color w:val="000000"/>
          <w:sz w:val="28"/>
          <w:szCs w:val="28"/>
          <w:lang w:val="fr-CA"/>
        </w:rPr>
      </w:pPr>
      <w:r w:rsidRPr="0015434C">
        <w:rPr>
          <w:rFonts w:ascii="Arial" w:hAnsi="Arial" w:cs="Arial"/>
          <w:i/>
          <w:color w:val="000000"/>
          <w:sz w:val="28"/>
          <w:szCs w:val="28"/>
          <w:lang w:val="fr-CA"/>
        </w:rPr>
        <w:t xml:space="preserve">  Le bleu de son ciel est si</w:t>
      </w:r>
    </w:p>
    <w:p w:rsidR="0026487E" w:rsidRDefault="0026487E" w:rsidP="0026487E">
      <w:pPr>
        <w:rPr>
          <w:rFonts w:ascii="Verdana" w:hAnsi="Verdana"/>
          <w:color w:val="000000"/>
          <w:sz w:val="28"/>
          <w:szCs w:val="28"/>
          <w:lang w:val="fr-FR"/>
        </w:rPr>
      </w:pPr>
    </w:p>
    <w:p w:rsidR="0026487E" w:rsidRPr="00882467" w:rsidRDefault="0026487E" w:rsidP="0026487E">
      <w:pPr>
        <w:rPr>
          <w:rFonts w:ascii="Arial" w:hAnsi="Arial" w:cs="Arial"/>
          <w:color w:val="000000"/>
          <w:sz w:val="28"/>
          <w:szCs w:val="28"/>
          <w:lang w:val="en-CA"/>
        </w:rPr>
      </w:pPr>
      <w:r w:rsidRPr="00882467">
        <w:rPr>
          <w:rFonts w:ascii="Arial" w:hAnsi="Arial" w:cs="Arial"/>
          <w:color w:val="000000"/>
          <w:sz w:val="28"/>
          <w:szCs w:val="28"/>
          <w:lang w:val="en-CA"/>
        </w:rPr>
        <w:t>ENGLISH :</w:t>
      </w:r>
    </w:p>
    <w:p w:rsidR="0026487E" w:rsidRDefault="0026487E" w:rsidP="0015434C">
      <w:pPr>
        <w:jc w:val="both"/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</w:p>
    <w:p w:rsidR="0026487E" w:rsidRPr="00995ACE" w:rsidRDefault="0026487E" w:rsidP="0026487E">
      <w:pPr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  <w:r w:rsidRPr="00995ACE"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  <w:t>Oh, the weather outside is frightful</w:t>
      </w:r>
      <w:r w:rsidRPr="00995ACE"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  <w:br/>
        <w:t>But the fire is so delightful</w:t>
      </w:r>
      <w:r w:rsidRPr="00995ACE"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  <w:br/>
        <w:t>And since we've no place to go</w:t>
      </w:r>
      <w:r w:rsidRPr="00995ACE"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  <w:br/>
        <w:t>Let it snow, let it snow, let it snow</w:t>
      </w:r>
    </w:p>
    <w:p w:rsidR="0026487E" w:rsidRDefault="0026487E" w:rsidP="0026487E">
      <w:pPr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</w:p>
    <w:p w:rsidR="0026487E" w:rsidRDefault="0026487E" w:rsidP="0026487E">
      <w:pPr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  <w:r w:rsidRPr="00995ACE"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  <w:t>Man it doesn't show signs of stoppin'</w:t>
      </w:r>
      <w:r w:rsidRPr="00995ACE"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  <w:br/>
        <w:t>And I brought some corn for poppin'</w:t>
      </w:r>
      <w:r w:rsidRPr="00995ACE"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  <w:br/>
        <w:t>The lights are turned way down low</w:t>
      </w:r>
      <w:r w:rsidRPr="00995ACE"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  <w:br/>
        <w:t>Let it snow, let it snow, let it snow</w:t>
      </w:r>
    </w:p>
    <w:p w:rsidR="0015434C" w:rsidRDefault="0015434C" w:rsidP="0026487E">
      <w:pPr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</w:p>
    <w:p w:rsidR="0015434C" w:rsidRPr="0015434C" w:rsidRDefault="0015434C" w:rsidP="0015434C">
      <w:pPr>
        <w:rPr>
          <w:rFonts w:ascii="Arial" w:eastAsia="Times New Roman" w:hAnsi="Arial" w:cs="Arial"/>
          <w:i/>
          <w:color w:val="222222"/>
          <w:sz w:val="28"/>
          <w:szCs w:val="28"/>
          <w:lang w:val="en-CA" w:eastAsia="en-CA"/>
        </w:rPr>
      </w:pPr>
      <w:r w:rsidRPr="0015434C">
        <w:rPr>
          <w:rFonts w:ascii="Arial" w:eastAsia="Times New Roman" w:hAnsi="Arial" w:cs="Arial"/>
          <w:i/>
          <w:color w:val="222222"/>
          <w:sz w:val="28"/>
          <w:szCs w:val="28"/>
          <w:lang w:val="en-CA" w:eastAsia="en-CA"/>
        </w:rPr>
        <w:t>When we finally kiss goodnight</w:t>
      </w:r>
    </w:p>
    <w:p w:rsidR="0015434C" w:rsidRPr="0015434C" w:rsidRDefault="0015434C" w:rsidP="0015434C">
      <w:pPr>
        <w:rPr>
          <w:rFonts w:ascii="Arial" w:eastAsia="Times New Roman" w:hAnsi="Arial" w:cs="Arial"/>
          <w:i/>
          <w:color w:val="222222"/>
          <w:sz w:val="28"/>
          <w:szCs w:val="28"/>
          <w:lang w:val="en-CA" w:eastAsia="en-CA"/>
        </w:rPr>
      </w:pPr>
      <w:r w:rsidRPr="0015434C">
        <w:rPr>
          <w:rFonts w:ascii="Arial" w:eastAsia="Times New Roman" w:hAnsi="Arial" w:cs="Arial"/>
          <w:i/>
          <w:color w:val="222222"/>
          <w:sz w:val="28"/>
          <w:szCs w:val="28"/>
          <w:lang w:val="en-CA" w:eastAsia="en-CA"/>
        </w:rPr>
        <w:t>How I’ll hate going out in the storm</w:t>
      </w:r>
    </w:p>
    <w:p w:rsidR="0015434C" w:rsidRPr="0015434C" w:rsidRDefault="0015434C" w:rsidP="0015434C">
      <w:pPr>
        <w:rPr>
          <w:rFonts w:ascii="Arial" w:eastAsia="Times New Roman" w:hAnsi="Arial" w:cs="Arial"/>
          <w:i/>
          <w:color w:val="222222"/>
          <w:sz w:val="28"/>
          <w:szCs w:val="28"/>
          <w:lang w:val="en-CA" w:eastAsia="en-CA"/>
        </w:rPr>
      </w:pPr>
      <w:r w:rsidRPr="0015434C">
        <w:rPr>
          <w:rFonts w:ascii="Arial" w:eastAsia="Times New Roman" w:hAnsi="Arial" w:cs="Arial"/>
          <w:i/>
          <w:color w:val="222222"/>
          <w:sz w:val="28"/>
          <w:szCs w:val="28"/>
          <w:lang w:val="en-CA" w:eastAsia="en-CA"/>
        </w:rPr>
        <w:t>And if you only hold me tight,</w:t>
      </w:r>
    </w:p>
    <w:p w:rsidR="0015434C" w:rsidRPr="0015434C" w:rsidRDefault="0015434C" w:rsidP="0015434C">
      <w:pPr>
        <w:rPr>
          <w:rFonts w:ascii="Arial" w:eastAsia="Times New Roman" w:hAnsi="Arial" w:cs="Arial"/>
          <w:i/>
          <w:color w:val="222222"/>
          <w:sz w:val="28"/>
          <w:szCs w:val="28"/>
          <w:lang w:val="en-CA" w:eastAsia="en-CA"/>
        </w:rPr>
      </w:pPr>
      <w:r w:rsidRPr="0015434C">
        <w:rPr>
          <w:rFonts w:ascii="Arial" w:eastAsia="Times New Roman" w:hAnsi="Arial" w:cs="Arial"/>
          <w:i/>
          <w:color w:val="222222"/>
          <w:sz w:val="28"/>
          <w:szCs w:val="28"/>
          <w:lang w:val="en-CA" w:eastAsia="en-CA"/>
        </w:rPr>
        <w:t>All the way home I’ll be warm</w:t>
      </w:r>
    </w:p>
    <w:p w:rsidR="0015434C" w:rsidRDefault="0015434C" w:rsidP="0026487E">
      <w:pP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:rsidR="0026487E" w:rsidRDefault="0026487E" w:rsidP="0026487E">
      <w:pPr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</w:pPr>
    </w:p>
    <w:p w:rsidR="004161B7" w:rsidRDefault="004161B7" w:rsidP="00FB30DF">
      <w:pPr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</w:pPr>
    </w:p>
    <w:p w:rsidR="00882467" w:rsidRDefault="00882467" w:rsidP="00FB30DF">
      <w:pPr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</w:pPr>
    </w:p>
    <w:p w:rsidR="0026487E" w:rsidRDefault="0026487E">
      <w:pPr>
        <w:spacing w:after="200" w:line="276" w:lineRule="auto"/>
        <w:jc w:val="left"/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</w:pPr>
      <w:r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  <w:br w:type="page"/>
      </w:r>
    </w:p>
    <w:p w:rsidR="0026487E" w:rsidRPr="000D2FDD" w:rsidRDefault="0026487E" w:rsidP="00CB4505">
      <w:pPr>
        <w:pStyle w:val="Heading1"/>
        <w:rPr>
          <w:lang w:val="en-CA"/>
        </w:rPr>
      </w:pPr>
      <w:bookmarkStart w:id="11" w:name="_Toc27819047"/>
      <w:r w:rsidRPr="000D2FDD">
        <w:rPr>
          <w:lang w:val="en-CA"/>
        </w:rPr>
        <w:lastRenderedPageBreak/>
        <w:t>Walking in a winter wonderland / Bonhomme hiver</w:t>
      </w:r>
      <w:bookmarkEnd w:id="11"/>
    </w:p>
    <w:p w:rsidR="0026487E" w:rsidRDefault="0026487E" w:rsidP="00DC1BE2">
      <w:pPr>
        <w:pStyle w:val="CompanyName"/>
      </w:pPr>
      <w:r w:rsidRPr="00DC1BE2">
        <w:t>ENGLISH:</w:t>
      </w:r>
    </w:p>
    <w:p w:rsidR="00CB4505" w:rsidRPr="00DC1BE2" w:rsidRDefault="00CB4505" w:rsidP="00DC1BE2">
      <w:pPr>
        <w:pStyle w:val="CompanyName"/>
      </w:pPr>
    </w:p>
    <w:p w:rsidR="0026487E" w:rsidRDefault="0026487E" w:rsidP="00DC1BE2">
      <w:pPr>
        <w:pStyle w:val="CompanyName"/>
      </w:pPr>
      <w:r w:rsidRPr="00DC1BE2">
        <w:t>Sleigh bells ring</w:t>
      </w:r>
      <w:r w:rsidRPr="00DC1BE2">
        <w:br/>
        <w:t>Are you listening</w:t>
      </w:r>
      <w:r w:rsidRPr="00DC1BE2">
        <w:br/>
        <w:t>In the lane</w:t>
      </w:r>
      <w:r w:rsidRPr="00DC1BE2">
        <w:br/>
        <w:t>Snow is glistening</w:t>
      </w:r>
      <w:r w:rsidRPr="00DC1BE2">
        <w:br/>
        <w:t>A beautiful sight,</w:t>
      </w:r>
      <w:r w:rsidRPr="00DC1BE2">
        <w:br/>
        <w:t>We're happy tonight</w:t>
      </w:r>
      <w:r w:rsidRPr="00DC1BE2">
        <w:br/>
        <w:t>Walking in a winter wonderland</w:t>
      </w:r>
    </w:p>
    <w:p w:rsidR="002231A4" w:rsidRPr="00DC1BE2" w:rsidRDefault="002231A4" w:rsidP="00DC1BE2">
      <w:pPr>
        <w:pStyle w:val="CompanyName"/>
      </w:pPr>
    </w:p>
    <w:p w:rsidR="0026487E" w:rsidRDefault="0026487E" w:rsidP="00DC1BE2">
      <w:pPr>
        <w:pStyle w:val="CompanyName"/>
        <w:rPr>
          <w:i/>
        </w:rPr>
      </w:pPr>
      <w:r w:rsidRPr="00023502">
        <w:rPr>
          <w:i/>
        </w:rPr>
        <w:t>In the meadow we can build a snowman</w:t>
      </w:r>
      <w:r w:rsidRPr="00023502">
        <w:rPr>
          <w:i/>
        </w:rPr>
        <w:br/>
        <w:t>And pretend that he is Parson Brown</w:t>
      </w:r>
      <w:r w:rsidRPr="00023502">
        <w:rPr>
          <w:i/>
        </w:rPr>
        <w:br/>
        <w:t>He'll say are you married, We'll say no man</w:t>
      </w:r>
      <w:r w:rsidRPr="00023502">
        <w:rPr>
          <w:i/>
        </w:rPr>
        <w:br/>
        <w:t>But you can do the job When you're in town</w:t>
      </w:r>
    </w:p>
    <w:p w:rsidR="00023502" w:rsidRPr="00023502" w:rsidRDefault="00023502" w:rsidP="00DC1BE2">
      <w:pPr>
        <w:pStyle w:val="CompanyName"/>
        <w:rPr>
          <w:i/>
        </w:rPr>
      </w:pPr>
    </w:p>
    <w:p w:rsidR="0026487E" w:rsidRDefault="0026487E" w:rsidP="00DC1BE2">
      <w:pPr>
        <w:pStyle w:val="CompanyName"/>
      </w:pPr>
      <w:r w:rsidRPr="00DC1BE2">
        <w:t>Later on</w:t>
      </w:r>
      <w:r w:rsidRPr="00DC1BE2">
        <w:br/>
        <w:t>We'll conspire</w:t>
      </w:r>
      <w:r w:rsidRPr="00DC1BE2">
        <w:br/>
        <w:t>As we dream by the fire</w:t>
      </w:r>
      <w:r w:rsidRPr="00DC1BE2">
        <w:br/>
        <w:t>To face unafraid</w:t>
      </w:r>
      <w:r w:rsidRPr="00DC1BE2">
        <w:br/>
        <w:t>The plans that we've made</w:t>
      </w:r>
      <w:r w:rsidRPr="00DC1BE2">
        <w:br/>
        <w:t>Walking in a winter wonderland</w:t>
      </w:r>
    </w:p>
    <w:p w:rsidR="008F1092" w:rsidRPr="00DC1BE2" w:rsidRDefault="008F1092" w:rsidP="00DC1BE2">
      <w:pPr>
        <w:pStyle w:val="CompanyName"/>
      </w:pPr>
    </w:p>
    <w:p w:rsidR="0026487E" w:rsidRDefault="0026487E" w:rsidP="00DC1BE2">
      <w:pPr>
        <w:pStyle w:val="CompanyName"/>
        <w:rPr>
          <w:lang w:val="fr-CA"/>
        </w:rPr>
      </w:pPr>
      <w:r w:rsidRPr="00A41DC5">
        <w:rPr>
          <w:lang w:val="fr-CA"/>
        </w:rPr>
        <w:t>FRANÇAIS :</w:t>
      </w:r>
    </w:p>
    <w:p w:rsidR="00CB4505" w:rsidRPr="00A41DC5" w:rsidRDefault="00CB4505" w:rsidP="00DC1BE2">
      <w:pPr>
        <w:pStyle w:val="CompanyName"/>
        <w:rPr>
          <w:lang w:val="fr-CA"/>
        </w:rPr>
      </w:pPr>
    </w:p>
    <w:p w:rsidR="00DC1BE2" w:rsidRPr="00023502" w:rsidRDefault="0026487E" w:rsidP="00023502">
      <w:pPr>
        <w:pStyle w:val="CompanyName"/>
        <w:rPr>
          <w:lang w:val="fr-CA"/>
        </w:rPr>
      </w:pPr>
      <w:r w:rsidRPr="00A41DC5">
        <w:rPr>
          <w:lang w:val="fr-CA"/>
        </w:rPr>
        <w:t>Écoutez les clochettes</w:t>
      </w:r>
      <w:r w:rsidRPr="00A41DC5">
        <w:rPr>
          <w:lang w:val="fr-CA"/>
        </w:rPr>
        <w:br/>
        <w:t>Du joyeux temps des fêtes</w:t>
      </w:r>
      <w:r w:rsidRPr="00A41DC5">
        <w:rPr>
          <w:lang w:val="fr-CA"/>
        </w:rPr>
        <w:br/>
        <w:t>Annonçant la joie</w:t>
      </w:r>
      <w:r w:rsidRPr="00A41DC5">
        <w:rPr>
          <w:lang w:val="fr-CA"/>
        </w:rPr>
        <w:br/>
        <w:t>Dans chaque cœur qui bat</w:t>
      </w:r>
      <w:r w:rsidRPr="00A41DC5">
        <w:rPr>
          <w:lang w:val="fr-CA"/>
        </w:rPr>
        <w:br/>
        <w:t>Au royaume du bonhomme hiver</w:t>
      </w:r>
      <w:r w:rsidRPr="00A41DC5">
        <w:rPr>
          <w:lang w:val="fr-CA"/>
        </w:rPr>
        <w:br/>
      </w:r>
      <w:r w:rsidRPr="00A41DC5">
        <w:rPr>
          <w:lang w:val="fr-CA"/>
        </w:rPr>
        <w:br/>
      </w:r>
      <w:r w:rsidRPr="00023502">
        <w:rPr>
          <w:i/>
          <w:lang w:val="fr-CA"/>
        </w:rPr>
        <w:t>Le voilà qui sourit sur la place</w:t>
      </w:r>
      <w:r w:rsidRPr="00023502">
        <w:rPr>
          <w:i/>
          <w:lang w:val="fr-CA"/>
        </w:rPr>
        <w:br/>
        <w:t>Son chapeau, sa canne et son foulard</w:t>
      </w:r>
      <w:r w:rsidRPr="00023502">
        <w:rPr>
          <w:i/>
          <w:lang w:val="fr-CA"/>
        </w:rPr>
        <w:br/>
        <w:t>Il semble nous dire d'un ton bonasse:</w:t>
      </w:r>
      <w:r w:rsidRPr="00023502">
        <w:rPr>
          <w:i/>
          <w:lang w:val="fr-CA"/>
        </w:rPr>
        <w:br/>
        <w:t>"Ne voyez-vous donc pas qu'il est tard?"</w:t>
      </w:r>
      <w:r w:rsidRPr="00A41DC5">
        <w:rPr>
          <w:lang w:val="fr-CA"/>
        </w:rPr>
        <w:br/>
      </w:r>
      <w:r w:rsidRPr="00A41DC5">
        <w:rPr>
          <w:lang w:val="fr-CA"/>
        </w:rPr>
        <w:br/>
        <w:t>Il dit vrai tout de même</w:t>
      </w:r>
      <w:r w:rsidRPr="00A41DC5">
        <w:rPr>
          <w:lang w:val="fr-CA"/>
        </w:rPr>
        <w:br/>
        <w:t>Près du feu, je t'emmène</w:t>
      </w:r>
      <w:r w:rsidRPr="00A41DC5">
        <w:rPr>
          <w:lang w:val="fr-CA"/>
        </w:rPr>
        <w:br/>
      </w:r>
      <w:r w:rsidR="00CB4505" w:rsidRPr="00A41DC5">
        <w:rPr>
          <w:lang w:val="fr-CA"/>
        </w:rPr>
        <w:t>Allons-nous</w:t>
      </w:r>
      <w:r w:rsidR="00023502">
        <w:rPr>
          <w:lang w:val="fr-CA"/>
        </w:rPr>
        <w:t xml:space="preserve"> chauffer dans l'intimité</w:t>
      </w:r>
      <w:r w:rsidR="00023502">
        <w:rPr>
          <w:lang w:val="fr-CA"/>
        </w:rPr>
        <w:br/>
        <w:t>Au royaume du bonhomme hiver.</w:t>
      </w:r>
    </w:p>
    <w:p w:rsidR="00DC1BE2" w:rsidRPr="003150BB" w:rsidRDefault="00DC1BE2" w:rsidP="00CB4505">
      <w:pPr>
        <w:pStyle w:val="Heading2"/>
      </w:pPr>
    </w:p>
    <w:p w:rsidR="00DC1BE2" w:rsidRDefault="00DC1BE2">
      <w:pPr>
        <w:spacing w:after="200" w:line="276" w:lineRule="auto"/>
        <w:jc w:val="left"/>
        <w:rPr>
          <w:rFonts w:eastAsiaTheme="majorEastAsia" w:cs="Arial"/>
          <w:b/>
          <w:bCs/>
          <w:color w:val="505050"/>
          <w:sz w:val="26"/>
          <w:szCs w:val="26"/>
          <w:lang w:val="fr-CA"/>
        </w:rPr>
      </w:pPr>
      <w:r>
        <w:rPr>
          <w:rFonts w:cs="Arial"/>
          <w:color w:val="505050"/>
          <w:lang w:val="fr-CA"/>
        </w:rPr>
        <w:br w:type="page"/>
      </w:r>
    </w:p>
    <w:p w:rsidR="00023502" w:rsidRPr="00023502" w:rsidRDefault="00023502" w:rsidP="00023502">
      <w:pPr>
        <w:pStyle w:val="Heading1"/>
        <w:rPr>
          <w:lang w:val="en-CA" w:eastAsia="en-CA"/>
        </w:rPr>
      </w:pPr>
      <w:bookmarkStart w:id="12" w:name="_Toc27819048"/>
      <w:r w:rsidRPr="00023502">
        <w:rPr>
          <w:lang w:val="en-CA" w:eastAsia="en-CA"/>
        </w:rPr>
        <w:lastRenderedPageBreak/>
        <w:t>Frosty the Snowman / Frosty le bonhom</w:t>
      </w:r>
      <w:r>
        <w:rPr>
          <w:lang w:val="en-CA" w:eastAsia="en-CA"/>
        </w:rPr>
        <w:t>me</w:t>
      </w:r>
      <w:bookmarkEnd w:id="12"/>
    </w:p>
    <w:p w:rsidR="00023502" w:rsidRDefault="00BC3889" w:rsidP="00BC3889">
      <w:pPr>
        <w:pStyle w:val="CompanyName"/>
      </w:pPr>
      <w:r w:rsidRPr="006603CC">
        <w:t xml:space="preserve">ENGLISH: </w:t>
      </w:r>
      <w:r>
        <w:br/>
      </w:r>
    </w:p>
    <w:p w:rsidR="00023502" w:rsidRDefault="00023502" w:rsidP="00023502">
      <w:pPr>
        <w:pStyle w:val="CompanyName"/>
        <w:rPr>
          <w:lang w:eastAsia="en-CA"/>
        </w:rPr>
      </w:pPr>
      <w:r>
        <w:rPr>
          <w:lang w:eastAsia="en-CA"/>
        </w:rPr>
        <w:t>Frosty the Snowman, Was a jolly happy soul</w:t>
      </w:r>
    </w:p>
    <w:p w:rsidR="00023502" w:rsidRDefault="00023502" w:rsidP="00023502">
      <w:pPr>
        <w:pStyle w:val="CompanyName"/>
        <w:rPr>
          <w:lang w:eastAsia="en-CA"/>
        </w:rPr>
      </w:pPr>
      <w:r>
        <w:rPr>
          <w:lang w:eastAsia="en-CA"/>
        </w:rPr>
        <w:t>With a corncob pipe and a button nose</w:t>
      </w:r>
    </w:p>
    <w:p w:rsidR="00023502" w:rsidRDefault="00023502" w:rsidP="00023502">
      <w:pPr>
        <w:pStyle w:val="CompanyName"/>
        <w:rPr>
          <w:lang w:eastAsia="en-CA"/>
        </w:rPr>
      </w:pPr>
      <w:r>
        <w:rPr>
          <w:lang w:eastAsia="en-CA"/>
        </w:rPr>
        <w:t>And his eyes made out of coal</w:t>
      </w:r>
    </w:p>
    <w:p w:rsidR="00023502" w:rsidRDefault="00023502" w:rsidP="00023502">
      <w:pPr>
        <w:pStyle w:val="CompanyName"/>
        <w:jc w:val="both"/>
        <w:rPr>
          <w:lang w:eastAsia="en-CA"/>
        </w:rPr>
      </w:pPr>
    </w:p>
    <w:p w:rsidR="00023502" w:rsidRDefault="00023502" w:rsidP="00023502">
      <w:pPr>
        <w:pStyle w:val="CompanyName"/>
        <w:rPr>
          <w:lang w:eastAsia="en-CA"/>
        </w:rPr>
      </w:pPr>
      <w:r>
        <w:rPr>
          <w:lang w:eastAsia="en-CA"/>
        </w:rPr>
        <w:t>Frosty the Snowman, Made the children laugh and play</w:t>
      </w:r>
    </w:p>
    <w:p w:rsidR="00023502" w:rsidRDefault="00023502" w:rsidP="00023502">
      <w:pPr>
        <w:pStyle w:val="CompanyName"/>
        <w:rPr>
          <w:lang w:eastAsia="en-CA"/>
        </w:rPr>
      </w:pPr>
      <w:r>
        <w:rPr>
          <w:lang w:eastAsia="en-CA"/>
        </w:rPr>
        <w:t>And were they surprised when Before their eyes</w:t>
      </w:r>
    </w:p>
    <w:p w:rsidR="00023502" w:rsidRDefault="00023502" w:rsidP="00023502">
      <w:pPr>
        <w:pStyle w:val="CompanyName"/>
        <w:rPr>
          <w:lang w:eastAsia="en-CA"/>
        </w:rPr>
      </w:pPr>
      <w:r>
        <w:rPr>
          <w:lang w:eastAsia="en-CA"/>
        </w:rPr>
        <w:t>He came to life that day</w:t>
      </w:r>
    </w:p>
    <w:p w:rsidR="00023502" w:rsidRDefault="00023502" w:rsidP="00023502">
      <w:pPr>
        <w:pStyle w:val="CompanyName"/>
        <w:jc w:val="both"/>
        <w:rPr>
          <w:lang w:eastAsia="en-CA"/>
        </w:rPr>
      </w:pPr>
    </w:p>
    <w:p w:rsidR="00023502" w:rsidRPr="00023502" w:rsidRDefault="00023502" w:rsidP="00023502">
      <w:pPr>
        <w:pStyle w:val="CompanyName"/>
        <w:rPr>
          <w:i/>
          <w:lang w:eastAsia="en-CA"/>
        </w:rPr>
      </w:pPr>
      <w:r w:rsidRPr="00023502">
        <w:rPr>
          <w:i/>
          <w:lang w:eastAsia="en-CA"/>
        </w:rPr>
        <w:t xml:space="preserve">  There must have been some magic</w:t>
      </w:r>
    </w:p>
    <w:p w:rsidR="00023502" w:rsidRPr="00023502" w:rsidRDefault="00023502" w:rsidP="00023502">
      <w:pPr>
        <w:pStyle w:val="CompanyName"/>
        <w:rPr>
          <w:i/>
          <w:lang w:eastAsia="en-CA"/>
        </w:rPr>
      </w:pPr>
      <w:r w:rsidRPr="00023502">
        <w:rPr>
          <w:i/>
          <w:lang w:eastAsia="en-CA"/>
        </w:rPr>
        <w:t xml:space="preserve">  In that old silk hat they found</w:t>
      </w:r>
    </w:p>
    <w:p w:rsidR="00023502" w:rsidRPr="00023502" w:rsidRDefault="00023502" w:rsidP="00023502">
      <w:pPr>
        <w:pStyle w:val="CompanyName"/>
        <w:rPr>
          <w:i/>
          <w:lang w:eastAsia="en-CA"/>
        </w:rPr>
      </w:pPr>
      <w:r w:rsidRPr="00023502">
        <w:rPr>
          <w:i/>
          <w:lang w:eastAsia="en-CA"/>
        </w:rPr>
        <w:t xml:space="preserve">  For when they placed it on his head</w:t>
      </w:r>
    </w:p>
    <w:p w:rsidR="00023502" w:rsidRPr="00023502" w:rsidRDefault="00023502" w:rsidP="00023502">
      <w:pPr>
        <w:pStyle w:val="CompanyName"/>
        <w:rPr>
          <w:i/>
          <w:lang w:eastAsia="en-CA"/>
        </w:rPr>
      </w:pPr>
      <w:r w:rsidRPr="00023502">
        <w:rPr>
          <w:i/>
          <w:lang w:eastAsia="en-CA"/>
        </w:rPr>
        <w:t xml:space="preserve">  He began to dance around</w:t>
      </w:r>
    </w:p>
    <w:p w:rsidR="00023502" w:rsidRDefault="00023502" w:rsidP="00023502">
      <w:pPr>
        <w:pStyle w:val="CompanyName"/>
        <w:rPr>
          <w:lang w:eastAsia="en-CA"/>
        </w:rPr>
      </w:pPr>
    </w:p>
    <w:p w:rsidR="00023502" w:rsidRDefault="00023502" w:rsidP="00023502">
      <w:pPr>
        <w:pStyle w:val="CompanyName"/>
        <w:rPr>
          <w:lang w:eastAsia="en-CA"/>
        </w:rPr>
      </w:pPr>
      <w:r>
        <w:rPr>
          <w:lang w:eastAsia="en-CA"/>
        </w:rPr>
        <w:t>Frosty the Snowman, Was alive as he could be</w:t>
      </w:r>
    </w:p>
    <w:p w:rsidR="00023502" w:rsidRDefault="00023502" w:rsidP="00023502">
      <w:pPr>
        <w:pStyle w:val="CompanyName"/>
        <w:rPr>
          <w:lang w:eastAsia="en-CA"/>
        </w:rPr>
      </w:pPr>
      <w:r>
        <w:rPr>
          <w:lang w:eastAsia="en-CA"/>
        </w:rPr>
        <w:t>And the children say He could laugh and play</w:t>
      </w:r>
    </w:p>
    <w:p w:rsidR="00A41DC5" w:rsidRDefault="00023502" w:rsidP="00023502">
      <w:pPr>
        <w:pStyle w:val="CompanyName"/>
        <w:rPr>
          <w:lang w:eastAsia="en-CA"/>
        </w:rPr>
      </w:pPr>
      <w:r>
        <w:rPr>
          <w:lang w:eastAsia="en-CA"/>
        </w:rPr>
        <w:t>Just the same as you and me</w:t>
      </w:r>
      <w:r w:rsidRPr="00934A4C">
        <w:rPr>
          <w:lang w:eastAsia="en-CA"/>
        </w:rPr>
        <w:t xml:space="preserve"> </w:t>
      </w:r>
    </w:p>
    <w:p w:rsidR="00A41DC5" w:rsidRDefault="00A41DC5" w:rsidP="00934A4C">
      <w:pPr>
        <w:pStyle w:val="CompanyName"/>
        <w:rPr>
          <w:lang w:eastAsia="en-CA"/>
        </w:rPr>
      </w:pPr>
    </w:p>
    <w:p w:rsidR="00CB4505" w:rsidRPr="008E32C3" w:rsidRDefault="00CB4505" w:rsidP="00CB4505">
      <w:pPr>
        <w:rPr>
          <w:rFonts w:ascii="Arial" w:hAnsi="Arial" w:cs="Arial"/>
          <w:color w:val="000000"/>
          <w:sz w:val="28"/>
          <w:szCs w:val="28"/>
          <w:lang w:val="fr-CA"/>
        </w:rPr>
      </w:pPr>
      <w:r w:rsidRPr="008E32C3">
        <w:rPr>
          <w:rFonts w:ascii="Arial" w:hAnsi="Arial" w:cs="Arial"/>
          <w:color w:val="000000"/>
          <w:sz w:val="28"/>
          <w:szCs w:val="28"/>
          <w:lang w:val="fr-CA"/>
        </w:rPr>
        <w:t>FRANÇAIS:</w:t>
      </w:r>
    </w:p>
    <w:p w:rsidR="00CB4505" w:rsidRDefault="00CB4505" w:rsidP="00A41DC5">
      <w:pPr>
        <w:pStyle w:val="CompanyName"/>
        <w:rPr>
          <w:lang w:val="fr-CA" w:eastAsia="en-CA"/>
        </w:rPr>
      </w:pPr>
    </w:p>
    <w:p w:rsidR="00A41DC5" w:rsidRP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Frosty le bonhomme, le gentil bonhomme d’hiver</w:t>
      </w:r>
    </w:p>
    <w:p w:rsidR="00A41DC5" w:rsidRP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Avec son nez de carotte et ses yeux de boutons</w:t>
      </w:r>
    </w:p>
    <w:p w:rsid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C’est l’ami des p’tits enfants</w:t>
      </w:r>
    </w:p>
    <w:p w:rsidR="008419EE" w:rsidRPr="00A41DC5" w:rsidRDefault="008419EE" w:rsidP="00A41DC5">
      <w:pPr>
        <w:pStyle w:val="CompanyName"/>
        <w:rPr>
          <w:lang w:val="fr-CA" w:eastAsia="en-CA"/>
        </w:rPr>
      </w:pPr>
    </w:p>
    <w:p w:rsidR="00A41DC5" w:rsidRP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Frosty le bonhomme, le gentil bonhomme de neige</w:t>
      </w:r>
    </w:p>
    <w:p w:rsidR="00A41DC5" w:rsidRP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Avec son nez de carotte et ses yeux de boutons</w:t>
      </w:r>
    </w:p>
    <w:p w:rsid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C’est l’ami du Père Noël</w:t>
      </w:r>
    </w:p>
    <w:p w:rsidR="008419EE" w:rsidRPr="00A41DC5" w:rsidRDefault="008419EE" w:rsidP="00A41DC5">
      <w:pPr>
        <w:pStyle w:val="CompanyName"/>
        <w:rPr>
          <w:lang w:val="fr-CA" w:eastAsia="en-CA"/>
        </w:rPr>
      </w:pPr>
    </w:p>
    <w:p w:rsidR="00A41DC5" w:rsidRPr="00023502" w:rsidRDefault="00A41DC5" w:rsidP="00A41DC5">
      <w:pPr>
        <w:pStyle w:val="CompanyName"/>
        <w:rPr>
          <w:i/>
          <w:lang w:val="fr-CA" w:eastAsia="en-CA"/>
        </w:rPr>
      </w:pPr>
      <w:r w:rsidRPr="00023502">
        <w:rPr>
          <w:i/>
          <w:lang w:val="fr-CA" w:eastAsia="en-CA"/>
        </w:rPr>
        <w:t>Son chapeau et son foulard</w:t>
      </w:r>
    </w:p>
    <w:p w:rsidR="00A41DC5" w:rsidRPr="00023502" w:rsidRDefault="00A41DC5" w:rsidP="00A41DC5">
      <w:pPr>
        <w:pStyle w:val="CompanyName"/>
        <w:rPr>
          <w:i/>
          <w:lang w:val="fr-CA" w:eastAsia="en-CA"/>
        </w:rPr>
      </w:pPr>
      <w:r w:rsidRPr="00023502">
        <w:rPr>
          <w:i/>
          <w:lang w:val="fr-CA" w:eastAsia="en-CA"/>
        </w:rPr>
        <w:t>Il marche dans la rue</w:t>
      </w:r>
    </w:p>
    <w:p w:rsidR="00A41DC5" w:rsidRPr="00023502" w:rsidRDefault="00A41DC5" w:rsidP="00A41DC5">
      <w:pPr>
        <w:pStyle w:val="CompanyName"/>
        <w:rPr>
          <w:i/>
          <w:lang w:val="fr-CA" w:eastAsia="en-CA"/>
        </w:rPr>
      </w:pPr>
      <w:r w:rsidRPr="00023502">
        <w:rPr>
          <w:i/>
          <w:lang w:val="fr-CA" w:eastAsia="en-CA"/>
        </w:rPr>
        <w:t>Et quand il voit les p’tits enfants</w:t>
      </w:r>
    </w:p>
    <w:p w:rsidR="00A41DC5" w:rsidRPr="00A41DC5" w:rsidRDefault="00A41DC5" w:rsidP="00A41DC5">
      <w:pPr>
        <w:pStyle w:val="CompanyName"/>
        <w:rPr>
          <w:lang w:val="fr-CA" w:eastAsia="en-CA"/>
        </w:rPr>
      </w:pPr>
      <w:r w:rsidRPr="00023502">
        <w:rPr>
          <w:i/>
          <w:lang w:val="fr-CA" w:eastAsia="en-CA"/>
        </w:rPr>
        <w:t>Il leur fait des grands saluts</w:t>
      </w:r>
      <w:r w:rsidR="008419EE">
        <w:rPr>
          <w:lang w:val="fr-CA" w:eastAsia="en-CA"/>
        </w:rPr>
        <w:br/>
      </w:r>
    </w:p>
    <w:p w:rsidR="00A41DC5" w:rsidRP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Frosty le bonhomme, le gentil bonhomme d’hiver</w:t>
      </w:r>
    </w:p>
    <w:p w:rsidR="00A41DC5" w:rsidRP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Avec son nez de carotte et ses yeux de boutons</w:t>
      </w:r>
    </w:p>
    <w:p w:rsid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C’est l’ami des p’tits enfants</w:t>
      </w:r>
    </w:p>
    <w:p w:rsidR="008419EE" w:rsidRPr="00A41DC5" w:rsidRDefault="008419EE" w:rsidP="00A41DC5">
      <w:pPr>
        <w:pStyle w:val="CompanyName"/>
        <w:rPr>
          <w:lang w:val="fr-CA" w:eastAsia="en-CA"/>
        </w:rPr>
      </w:pPr>
    </w:p>
    <w:p w:rsidR="00A41DC5" w:rsidRP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Frosty le bonhomme, le gentil bonhomme de neige</w:t>
      </w:r>
    </w:p>
    <w:p w:rsidR="00A41DC5" w:rsidRP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Avec son nez de carotte et ses yeux de boutons</w:t>
      </w:r>
    </w:p>
    <w:p w:rsidR="008419EE" w:rsidRPr="00A41DC5" w:rsidRDefault="00A41DC5" w:rsidP="00A41DC5">
      <w:pPr>
        <w:pStyle w:val="CompanyName"/>
        <w:rPr>
          <w:lang w:val="fr-CA" w:eastAsia="en-CA"/>
        </w:rPr>
      </w:pPr>
      <w:r w:rsidRPr="00A41DC5">
        <w:rPr>
          <w:lang w:val="fr-CA" w:eastAsia="en-CA"/>
        </w:rPr>
        <w:t>C’est l’ami du Père Noël</w:t>
      </w:r>
    </w:p>
    <w:p w:rsidR="003D7CF2" w:rsidRPr="00023502" w:rsidRDefault="008419EE" w:rsidP="00023502">
      <w:pPr>
        <w:spacing w:after="200" w:line="276" w:lineRule="auto"/>
        <w:jc w:val="left"/>
        <w:rPr>
          <w:rFonts w:ascii="Arial" w:hAnsi="Arial" w:cs="Arial"/>
          <w:color w:val="auto"/>
          <w:sz w:val="28"/>
          <w:szCs w:val="28"/>
          <w:lang w:val="fr-CA"/>
        </w:rPr>
      </w:pPr>
      <w:r>
        <w:rPr>
          <w:rFonts w:ascii="Arial" w:hAnsi="Arial" w:cs="Arial"/>
          <w:color w:val="auto"/>
          <w:sz w:val="28"/>
          <w:szCs w:val="28"/>
          <w:lang w:val="fr-CA"/>
        </w:rPr>
        <w:br w:type="page"/>
      </w:r>
    </w:p>
    <w:p w:rsidR="003D7CF2" w:rsidRPr="003D7CF2" w:rsidRDefault="003D7CF2" w:rsidP="00BC3889">
      <w:pPr>
        <w:pStyle w:val="Heading1"/>
      </w:pPr>
      <w:bookmarkStart w:id="13" w:name="_Toc27819049"/>
      <w:r w:rsidRPr="002231A4">
        <w:lastRenderedPageBreak/>
        <w:t>Les anges dans nos campagnes</w:t>
      </w:r>
      <w:r>
        <w:t xml:space="preserve"> / </w:t>
      </w:r>
      <w:r w:rsidRPr="006603CC">
        <w:t>Angels We've Heard On</w:t>
      </w:r>
      <w:bookmarkEnd w:id="13"/>
      <w:r w:rsidRPr="006603CC">
        <w:t xml:space="preserve"> </w:t>
      </w:r>
    </w:p>
    <w:p w:rsidR="00CB4505" w:rsidRPr="008E32C3" w:rsidRDefault="00CB4505" w:rsidP="00CB4505">
      <w:pPr>
        <w:rPr>
          <w:rFonts w:ascii="Arial" w:hAnsi="Arial" w:cs="Arial"/>
          <w:color w:val="000000"/>
          <w:sz w:val="28"/>
          <w:szCs w:val="28"/>
          <w:lang w:val="fr-CA"/>
        </w:rPr>
      </w:pPr>
      <w:r w:rsidRPr="008E32C3">
        <w:rPr>
          <w:rFonts w:ascii="Arial" w:hAnsi="Arial" w:cs="Arial"/>
          <w:color w:val="000000"/>
          <w:sz w:val="28"/>
          <w:szCs w:val="28"/>
          <w:lang w:val="fr-CA"/>
        </w:rPr>
        <w:t>FRANÇAIS:</w:t>
      </w:r>
    </w:p>
    <w:p w:rsidR="003D7CF2" w:rsidRPr="003D7CF2" w:rsidRDefault="003D7CF2" w:rsidP="003D7CF2">
      <w:pPr>
        <w:pStyle w:val="CompanyName"/>
        <w:rPr>
          <w:lang w:val="fr-CA"/>
        </w:rPr>
      </w:pPr>
    </w:p>
    <w:p w:rsidR="00CB4505" w:rsidRPr="00B21E3A" w:rsidRDefault="003D7CF2" w:rsidP="00023502">
      <w:pPr>
        <w:pStyle w:val="CompanyName"/>
        <w:rPr>
          <w:lang w:val="fr-CA"/>
        </w:rPr>
      </w:pPr>
      <w:r w:rsidRPr="00B21E3A">
        <w:rPr>
          <w:lang w:val="fr-CA" w:eastAsia="en-CA"/>
        </w:rPr>
        <w:t xml:space="preserve">Les anges dans nos campagnes </w:t>
      </w:r>
      <w:r w:rsidRPr="00B21E3A">
        <w:rPr>
          <w:lang w:val="fr-CA" w:eastAsia="en-CA"/>
        </w:rPr>
        <w:br/>
        <w:t xml:space="preserve">Ont entonné l'hymne des cieux, </w:t>
      </w:r>
      <w:r w:rsidRPr="00B21E3A">
        <w:rPr>
          <w:lang w:val="fr-CA" w:eastAsia="en-CA"/>
        </w:rPr>
        <w:br/>
        <w:t xml:space="preserve">Et l'écho de nos montagnes </w:t>
      </w:r>
      <w:r w:rsidRPr="00B21E3A">
        <w:rPr>
          <w:lang w:val="fr-CA" w:eastAsia="en-CA"/>
        </w:rPr>
        <w:br/>
        <w:t xml:space="preserve">Redit ce chant mélodieux </w:t>
      </w:r>
      <w:r w:rsidRPr="00B21E3A">
        <w:rPr>
          <w:lang w:val="fr-CA" w:eastAsia="en-CA"/>
        </w:rPr>
        <w:br/>
      </w:r>
      <w:r w:rsidRPr="00B21E3A">
        <w:rPr>
          <w:lang w:val="fr-CA" w:eastAsia="en-CA"/>
        </w:rPr>
        <w:br/>
        <w:t xml:space="preserve">Gloria in excelsis Deo </w:t>
      </w:r>
      <w:r w:rsidRPr="00B21E3A">
        <w:rPr>
          <w:lang w:val="fr-CA" w:eastAsia="en-CA"/>
        </w:rPr>
        <w:br/>
        <w:t xml:space="preserve">Gloria in excelsis Deo </w:t>
      </w:r>
      <w:r w:rsidRPr="00B21E3A">
        <w:rPr>
          <w:lang w:val="fr-CA" w:eastAsia="en-CA"/>
        </w:rPr>
        <w:br/>
      </w:r>
      <w:r w:rsidRPr="00B21E3A">
        <w:rPr>
          <w:lang w:val="fr-CA" w:eastAsia="en-CA"/>
        </w:rPr>
        <w:br/>
        <w:t xml:space="preserve">Bergers, pour qui cette fête ? </w:t>
      </w:r>
      <w:r w:rsidRPr="00B21E3A">
        <w:rPr>
          <w:lang w:val="fr-CA" w:eastAsia="en-CA"/>
        </w:rPr>
        <w:br/>
        <w:t xml:space="preserve">Quel est l'objet de tous ces chants ? </w:t>
      </w:r>
      <w:r w:rsidRPr="00B21E3A">
        <w:rPr>
          <w:lang w:val="fr-CA" w:eastAsia="en-CA"/>
        </w:rPr>
        <w:br/>
        <w:t xml:space="preserve">Quel vainqueur, quelle conquête </w:t>
      </w:r>
      <w:r w:rsidRPr="00B21E3A">
        <w:rPr>
          <w:lang w:val="fr-CA" w:eastAsia="en-CA"/>
        </w:rPr>
        <w:br/>
        <w:t xml:space="preserve">Mérite ces cris triomphants : </w:t>
      </w:r>
      <w:r w:rsidRPr="00B21E3A">
        <w:rPr>
          <w:lang w:val="fr-CA" w:eastAsia="en-CA"/>
        </w:rPr>
        <w:br/>
      </w:r>
      <w:r w:rsidRPr="00B21E3A">
        <w:rPr>
          <w:lang w:val="fr-CA" w:eastAsia="en-CA"/>
        </w:rPr>
        <w:br/>
        <w:t xml:space="preserve">Gloria in excelsis Deo </w:t>
      </w:r>
      <w:r w:rsidRPr="00B21E3A">
        <w:rPr>
          <w:lang w:val="fr-CA" w:eastAsia="en-CA"/>
        </w:rPr>
        <w:br/>
        <w:t>Gloria in excelsis Deo</w:t>
      </w:r>
      <w:r w:rsidR="00023502" w:rsidRPr="00B21E3A">
        <w:rPr>
          <w:lang w:val="fr-CA" w:eastAsia="en-CA"/>
        </w:rPr>
        <w:t xml:space="preserve"> </w:t>
      </w:r>
      <w:r w:rsidR="00023502" w:rsidRPr="00B21E3A">
        <w:rPr>
          <w:lang w:val="fr-CA" w:eastAsia="en-CA"/>
        </w:rPr>
        <w:br/>
      </w:r>
    </w:p>
    <w:p w:rsidR="00BC3889" w:rsidRDefault="00BC3889" w:rsidP="003D7CF2">
      <w:pPr>
        <w:pStyle w:val="CompanyName"/>
      </w:pPr>
    </w:p>
    <w:p w:rsidR="003D7CF2" w:rsidRDefault="003D7CF2" w:rsidP="003D7CF2">
      <w:pPr>
        <w:pStyle w:val="CompanyName"/>
      </w:pPr>
      <w:r w:rsidRPr="006603CC">
        <w:t xml:space="preserve">ENGLISH: </w:t>
      </w:r>
    </w:p>
    <w:p w:rsidR="00CB4505" w:rsidRPr="006603CC" w:rsidRDefault="00CB4505" w:rsidP="003D7CF2">
      <w:pPr>
        <w:pStyle w:val="CompanyName"/>
      </w:pPr>
    </w:p>
    <w:p w:rsidR="00023502" w:rsidRDefault="003D7CF2" w:rsidP="003D7CF2">
      <w:pPr>
        <w:pStyle w:val="CompanyName"/>
      </w:pPr>
      <w:r w:rsidRPr="006603CC">
        <w:t>Angels we have heard on high,</w:t>
      </w:r>
      <w:r w:rsidRPr="006603CC">
        <w:br/>
        <w:t>Singing sweetly through the night,</w:t>
      </w:r>
      <w:r w:rsidRPr="006603CC">
        <w:br/>
        <w:t>And the mountains in reply</w:t>
      </w:r>
      <w:r w:rsidRPr="006603CC">
        <w:br/>
        <w:t>Echoing their brave delight.</w:t>
      </w:r>
    </w:p>
    <w:p w:rsidR="00043D48" w:rsidRDefault="003D7CF2" w:rsidP="003D7CF2">
      <w:pPr>
        <w:pStyle w:val="CompanyName"/>
      </w:pPr>
      <w:r w:rsidRPr="006603CC">
        <w:br/>
        <w:t>Gloria in excelsis Deo.</w:t>
      </w:r>
      <w:r w:rsidRPr="006603CC">
        <w:br/>
        <w:t>Gloria in excelsis Deo.</w:t>
      </w:r>
      <w:r w:rsidRPr="006603CC">
        <w:br/>
      </w:r>
      <w:r w:rsidRPr="006603CC">
        <w:br/>
        <w:t>Shepherds, why this jubilee?</w:t>
      </w:r>
      <w:r w:rsidRPr="006603CC">
        <w:br/>
        <w:t>Why these songs of happy cheer?</w:t>
      </w:r>
      <w:r w:rsidRPr="006603CC">
        <w:br/>
        <w:t>What great brightness did you see?</w:t>
      </w:r>
      <w:r w:rsidRPr="006603CC">
        <w:br/>
        <w:t>What glad tiding did you hear?</w:t>
      </w:r>
    </w:p>
    <w:p w:rsidR="007F348A" w:rsidRDefault="003D7CF2" w:rsidP="00043D48">
      <w:pPr>
        <w:pStyle w:val="CompanyName"/>
      </w:pPr>
      <w:r w:rsidRPr="006603CC">
        <w:br/>
        <w:t>Gloria in excelsis Deo.</w:t>
      </w:r>
      <w:r w:rsidRPr="006603CC">
        <w:br/>
        <w:t>Gloria in excelsis Deo.</w:t>
      </w:r>
      <w:r w:rsidRPr="006603CC">
        <w:br/>
      </w:r>
    </w:p>
    <w:p w:rsidR="007F348A" w:rsidRDefault="007F348A">
      <w:pPr>
        <w:spacing w:after="200" w:line="276" w:lineRule="auto"/>
        <w:jc w:val="left"/>
        <w:rPr>
          <w:rFonts w:ascii="Arial" w:hAnsi="Arial" w:cs="Arial"/>
          <w:color w:val="auto"/>
          <w:sz w:val="28"/>
          <w:szCs w:val="28"/>
          <w:lang w:val="en-CA"/>
        </w:rPr>
      </w:pPr>
      <w:r>
        <w:br w:type="page"/>
      </w:r>
    </w:p>
    <w:p w:rsidR="007F348A" w:rsidRDefault="007F348A" w:rsidP="007F348A">
      <w:pPr>
        <w:pStyle w:val="Heading1"/>
        <w:rPr>
          <w:rStyle w:val="schansontitre"/>
          <w:b w:val="0"/>
          <w:bCs w:val="0"/>
        </w:rPr>
      </w:pPr>
      <w:bookmarkStart w:id="14" w:name="_Toc27819050"/>
      <w:r w:rsidRPr="008419EE">
        <w:rPr>
          <w:rStyle w:val="schansontitre"/>
          <w:b w:val="0"/>
          <w:bCs w:val="0"/>
        </w:rPr>
        <w:lastRenderedPageBreak/>
        <w:t>Petit Papa Noël</w:t>
      </w:r>
      <w:bookmarkEnd w:id="14"/>
    </w:p>
    <w:p w:rsidR="007F348A" w:rsidRDefault="007F348A" w:rsidP="007F348A">
      <w:pPr>
        <w:pStyle w:val="CompanyName"/>
        <w:rPr>
          <w:color w:val="000000"/>
          <w:lang w:val="fr-CA"/>
        </w:rPr>
      </w:pPr>
      <w:r w:rsidRPr="008E32C3">
        <w:rPr>
          <w:color w:val="000000"/>
          <w:lang w:val="fr-CA"/>
        </w:rPr>
        <w:t>FRANÇAIS:</w:t>
      </w:r>
    </w:p>
    <w:p w:rsidR="007F348A" w:rsidRDefault="007F348A" w:rsidP="007F348A">
      <w:pPr>
        <w:pStyle w:val="CompanyName"/>
        <w:rPr>
          <w:rStyle w:val="schansontitre"/>
          <w:rFonts w:ascii="Lucida Calligraphy" w:hAnsi="Lucida Calligraphy" w:cstheme="minorBidi"/>
          <w:b w:val="0"/>
          <w:bCs w:val="0"/>
          <w:sz w:val="32"/>
          <w:szCs w:val="32"/>
          <w:u w:val="single"/>
          <w:lang w:val="fr-CA"/>
        </w:rPr>
      </w:pPr>
    </w:p>
    <w:p w:rsidR="007F348A" w:rsidRPr="0015434C" w:rsidRDefault="007F348A" w:rsidP="007F348A">
      <w:pPr>
        <w:pStyle w:val="CompanyName"/>
        <w:rPr>
          <w:i/>
          <w:lang w:val="fr-CA" w:eastAsia="en-CA"/>
        </w:rPr>
      </w:pPr>
      <w:r w:rsidRPr="0015434C">
        <w:rPr>
          <w:i/>
          <w:lang w:val="fr-CA" w:eastAsia="en-CA"/>
        </w:rPr>
        <w:t>C'est la belle nuit de Noël</w:t>
      </w:r>
      <w:r w:rsidRPr="0015434C">
        <w:rPr>
          <w:i/>
          <w:lang w:val="fr-CA" w:eastAsia="en-CA"/>
        </w:rPr>
        <w:br/>
        <w:t>La neige étend son manteau blanc</w:t>
      </w:r>
      <w:r w:rsidRPr="0015434C">
        <w:rPr>
          <w:i/>
          <w:lang w:val="fr-CA" w:eastAsia="en-CA"/>
        </w:rPr>
        <w:br/>
        <w:t>Et les yeux levés vers le ciel</w:t>
      </w:r>
      <w:r w:rsidRPr="0015434C">
        <w:rPr>
          <w:i/>
          <w:lang w:val="fr-CA" w:eastAsia="en-CA"/>
        </w:rPr>
        <w:br/>
        <w:t>À genoux, petits enfants</w:t>
      </w:r>
      <w:r w:rsidRPr="0015434C">
        <w:rPr>
          <w:i/>
          <w:lang w:val="fr-CA" w:eastAsia="en-CA"/>
        </w:rPr>
        <w:br/>
        <w:t>Avant de fermer les paupières</w:t>
      </w:r>
      <w:r w:rsidRPr="0015434C">
        <w:rPr>
          <w:i/>
          <w:lang w:val="fr-CA" w:eastAsia="en-CA"/>
        </w:rPr>
        <w:br/>
        <w:t>Font une dernière prière.</w:t>
      </w:r>
    </w:p>
    <w:p w:rsidR="007F348A" w:rsidRPr="008419EE" w:rsidRDefault="007F348A" w:rsidP="007F348A">
      <w:pPr>
        <w:pStyle w:val="CompanyName"/>
        <w:rPr>
          <w:lang w:val="fr-CA" w:eastAsia="en-CA"/>
        </w:rPr>
      </w:pPr>
    </w:p>
    <w:p w:rsidR="007F348A" w:rsidRPr="002231A4" w:rsidRDefault="007F348A" w:rsidP="007F348A">
      <w:pPr>
        <w:pStyle w:val="CompanyName"/>
        <w:rPr>
          <w:lang w:val="fr-CA" w:eastAsia="en-CA"/>
        </w:rPr>
      </w:pPr>
      <w:r w:rsidRPr="002231A4">
        <w:rPr>
          <w:lang w:val="fr-CA" w:eastAsia="en-CA"/>
        </w:rPr>
        <w:t>Petit papa Noël</w:t>
      </w:r>
      <w:r w:rsidRPr="002231A4">
        <w:rPr>
          <w:lang w:val="fr-CA" w:eastAsia="en-CA"/>
        </w:rPr>
        <w:br/>
        <w:t>Quand tu descendras du ciel</w:t>
      </w:r>
      <w:r w:rsidRPr="002231A4">
        <w:rPr>
          <w:lang w:val="fr-CA" w:eastAsia="en-CA"/>
        </w:rPr>
        <w:br/>
        <w:t>Avec des jouets par milliers</w:t>
      </w:r>
      <w:r w:rsidRPr="002231A4">
        <w:rPr>
          <w:lang w:val="fr-CA" w:eastAsia="en-CA"/>
        </w:rPr>
        <w:br/>
        <w:t>N'oublie pas mon petit soulier.</w:t>
      </w:r>
      <w:r w:rsidRPr="002231A4">
        <w:rPr>
          <w:lang w:val="fr-CA" w:eastAsia="en-CA"/>
        </w:rPr>
        <w:br/>
        <w:t>Mais avant de partir</w:t>
      </w:r>
      <w:r w:rsidRPr="002231A4">
        <w:rPr>
          <w:lang w:val="fr-CA" w:eastAsia="en-CA"/>
        </w:rPr>
        <w:br/>
        <w:t>Il faudra bien te couvrir</w:t>
      </w:r>
      <w:r w:rsidRPr="002231A4">
        <w:rPr>
          <w:lang w:val="fr-CA" w:eastAsia="en-CA"/>
        </w:rPr>
        <w:br/>
        <w:t>Dehors tu vas avoir si froid</w:t>
      </w:r>
      <w:r w:rsidRPr="002231A4">
        <w:rPr>
          <w:lang w:val="fr-CA" w:eastAsia="en-CA"/>
        </w:rPr>
        <w:br/>
        <w:t>C'est un peu à cause de moi.</w:t>
      </w:r>
    </w:p>
    <w:p w:rsidR="007F348A" w:rsidRPr="002231A4" w:rsidRDefault="007F348A" w:rsidP="007F348A">
      <w:pPr>
        <w:pStyle w:val="CompanyName"/>
        <w:rPr>
          <w:lang w:val="fr-CA" w:eastAsia="en-CA"/>
        </w:rPr>
      </w:pPr>
    </w:p>
    <w:p w:rsidR="007F348A" w:rsidRPr="00023502" w:rsidRDefault="007F348A" w:rsidP="007F348A">
      <w:pPr>
        <w:pStyle w:val="CompanyName"/>
        <w:rPr>
          <w:i/>
          <w:lang w:val="fr-CA" w:eastAsia="en-CA"/>
        </w:rPr>
      </w:pPr>
      <w:r w:rsidRPr="00023502">
        <w:rPr>
          <w:i/>
          <w:lang w:val="fr-CA" w:eastAsia="en-CA"/>
        </w:rPr>
        <w:t>Il me tarde tant que le jour se lève</w:t>
      </w:r>
      <w:r w:rsidRPr="00023502">
        <w:rPr>
          <w:i/>
          <w:lang w:val="fr-CA" w:eastAsia="en-CA"/>
        </w:rPr>
        <w:br/>
        <w:t>Pour voir si tu m'as apporté</w:t>
      </w:r>
      <w:r w:rsidRPr="00023502">
        <w:rPr>
          <w:i/>
          <w:lang w:val="fr-CA" w:eastAsia="en-CA"/>
        </w:rPr>
        <w:br/>
        <w:t>Tous les beaux joujoux que je vois en rêve</w:t>
      </w:r>
      <w:r w:rsidRPr="00023502">
        <w:rPr>
          <w:i/>
          <w:lang w:val="fr-CA" w:eastAsia="en-CA"/>
        </w:rPr>
        <w:br/>
        <w:t>Et que je t'ai commandés.</w:t>
      </w:r>
    </w:p>
    <w:p w:rsidR="007F348A" w:rsidRPr="002231A4" w:rsidRDefault="007F348A" w:rsidP="007F348A">
      <w:pPr>
        <w:pStyle w:val="CompanyName"/>
        <w:rPr>
          <w:lang w:val="fr-CA" w:eastAsia="en-CA"/>
        </w:rPr>
      </w:pPr>
    </w:p>
    <w:p w:rsidR="007F348A" w:rsidRPr="002231A4" w:rsidRDefault="007F348A" w:rsidP="007F348A">
      <w:pPr>
        <w:pStyle w:val="CompanyName"/>
        <w:rPr>
          <w:lang w:val="fr-CA" w:eastAsia="en-CA"/>
        </w:rPr>
      </w:pPr>
      <w:r w:rsidRPr="002231A4">
        <w:rPr>
          <w:lang w:val="fr-CA" w:eastAsia="en-CA"/>
        </w:rPr>
        <w:t>Petit papa Noël</w:t>
      </w:r>
      <w:r w:rsidRPr="002231A4">
        <w:rPr>
          <w:lang w:val="fr-CA" w:eastAsia="en-CA"/>
        </w:rPr>
        <w:br/>
        <w:t>Quand tu descendras du ciel</w:t>
      </w:r>
      <w:r w:rsidRPr="002231A4">
        <w:rPr>
          <w:lang w:val="fr-CA" w:eastAsia="en-CA"/>
        </w:rPr>
        <w:br/>
        <w:t>Avec des jouets par milliers</w:t>
      </w:r>
      <w:r w:rsidRPr="002231A4">
        <w:rPr>
          <w:lang w:val="fr-CA" w:eastAsia="en-CA"/>
        </w:rPr>
        <w:br/>
        <w:t>N'oublie pas mon petit soulier.</w:t>
      </w:r>
      <w:r w:rsidRPr="002231A4">
        <w:rPr>
          <w:lang w:val="fr-CA" w:eastAsia="en-CA"/>
        </w:rPr>
        <w:br/>
        <w:t>Mais avant de partir</w:t>
      </w:r>
      <w:r w:rsidRPr="002231A4">
        <w:rPr>
          <w:lang w:val="fr-CA" w:eastAsia="en-CA"/>
        </w:rPr>
        <w:br/>
        <w:t>Il faudra bien te couvrir</w:t>
      </w:r>
      <w:r w:rsidRPr="002231A4">
        <w:rPr>
          <w:lang w:val="fr-CA" w:eastAsia="en-CA"/>
        </w:rPr>
        <w:br/>
        <w:t>Dehors tu vas avoir si froid</w:t>
      </w:r>
      <w:r w:rsidRPr="002231A4">
        <w:rPr>
          <w:lang w:val="fr-CA" w:eastAsia="en-CA"/>
        </w:rPr>
        <w:br/>
        <w:t>C'est un peu à cause de moi.</w:t>
      </w:r>
    </w:p>
    <w:p w:rsidR="003D7CF2" w:rsidRPr="007F348A" w:rsidRDefault="003D7CF2" w:rsidP="007F348A">
      <w:pPr>
        <w:spacing w:after="200" w:line="276" w:lineRule="auto"/>
        <w:jc w:val="left"/>
        <w:rPr>
          <w:rFonts w:ascii="Courier New" w:eastAsia="Times New Roman" w:hAnsi="Courier New" w:cs="Courier New"/>
          <w:color w:val="auto"/>
          <w:sz w:val="27"/>
          <w:szCs w:val="27"/>
          <w:lang w:val="fr-CA" w:eastAsia="en-CA"/>
        </w:rPr>
      </w:pPr>
      <w:r w:rsidRPr="007F348A">
        <w:rPr>
          <w:lang w:val="fr-CA"/>
        </w:rPr>
        <w:br/>
      </w:r>
    </w:p>
    <w:p w:rsidR="003D7CF2" w:rsidRPr="007F348A" w:rsidRDefault="003D7CF2">
      <w:pPr>
        <w:spacing w:after="200" w:line="276" w:lineRule="auto"/>
        <w:jc w:val="left"/>
        <w:rPr>
          <w:rFonts w:ascii="Lucida Calligraphy" w:hAnsi="Lucida Calligraphy"/>
          <w:color w:val="auto"/>
          <w:sz w:val="32"/>
          <w:szCs w:val="32"/>
          <w:u w:val="single"/>
          <w:lang w:val="fr-CA"/>
        </w:rPr>
      </w:pPr>
      <w:r w:rsidRPr="007F348A">
        <w:rPr>
          <w:lang w:val="fr-CA"/>
        </w:rPr>
        <w:br w:type="page"/>
      </w:r>
    </w:p>
    <w:p w:rsidR="001F364C" w:rsidRPr="00CB4505" w:rsidRDefault="001F364C" w:rsidP="00CB4505">
      <w:pPr>
        <w:pStyle w:val="Heading1"/>
        <w:rPr>
          <w:lang w:val="en-CA"/>
        </w:rPr>
      </w:pPr>
      <w:bookmarkStart w:id="15" w:name="_Toc27819051"/>
      <w:r w:rsidRPr="00CB4505">
        <w:rPr>
          <w:lang w:val="en-CA"/>
        </w:rPr>
        <w:lastRenderedPageBreak/>
        <w:t>"Jingle Bell Rock"</w:t>
      </w:r>
      <w:bookmarkEnd w:id="15"/>
    </w:p>
    <w:p w:rsidR="00862925" w:rsidRPr="00882467" w:rsidRDefault="00862925" w:rsidP="00862925">
      <w:pPr>
        <w:rPr>
          <w:rFonts w:ascii="Arial" w:hAnsi="Arial" w:cs="Arial"/>
          <w:color w:val="000000"/>
          <w:sz w:val="28"/>
          <w:szCs w:val="28"/>
          <w:lang w:val="en-CA"/>
        </w:rPr>
      </w:pPr>
      <w:r w:rsidRPr="00882467">
        <w:rPr>
          <w:rFonts w:ascii="Arial" w:hAnsi="Arial" w:cs="Arial"/>
          <w:color w:val="000000"/>
          <w:sz w:val="28"/>
          <w:szCs w:val="28"/>
          <w:lang w:val="en-CA"/>
        </w:rPr>
        <w:t>ENGLISH :</w:t>
      </w:r>
    </w:p>
    <w:p w:rsidR="00862925" w:rsidRDefault="00862925" w:rsidP="006335E1">
      <w:pPr>
        <w:pStyle w:val="CompanyName"/>
      </w:pPr>
    </w:p>
    <w:p w:rsidR="006335E1" w:rsidRPr="006335E1" w:rsidRDefault="006335E1" w:rsidP="006335E1">
      <w:pPr>
        <w:pStyle w:val="CompanyName"/>
      </w:pPr>
      <w:r w:rsidRPr="006335E1">
        <w:t>Jingle bell, jingle bell, jingle bell rock</w:t>
      </w:r>
    </w:p>
    <w:p w:rsidR="006335E1" w:rsidRPr="006335E1" w:rsidRDefault="006335E1" w:rsidP="006335E1">
      <w:pPr>
        <w:pStyle w:val="CompanyName"/>
      </w:pPr>
      <w:r w:rsidRPr="006335E1">
        <w:t>Jingle bells swing and jingle bells ring</w:t>
      </w:r>
    </w:p>
    <w:p w:rsidR="006335E1" w:rsidRPr="006335E1" w:rsidRDefault="006335E1" w:rsidP="006335E1">
      <w:pPr>
        <w:pStyle w:val="CompanyName"/>
      </w:pPr>
      <w:r w:rsidRPr="006335E1">
        <w:t>Snowing and blowing up bushels of fun</w:t>
      </w:r>
    </w:p>
    <w:p w:rsidR="006335E1" w:rsidRPr="006335E1" w:rsidRDefault="006335E1" w:rsidP="006335E1">
      <w:pPr>
        <w:pStyle w:val="CompanyName"/>
      </w:pPr>
      <w:r w:rsidRPr="006335E1">
        <w:t>Now the jingle hop has begun</w:t>
      </w:r>
    </w:p>
    <w:p w:rsidR="006335E1" w:rsidRPr="006335E1" w:rsidRDefault="006335E1" w:rsidP="006335E1">
      <w:pPr>
        <w:pStyle w:val="CompanyName"/>
      </w:pPr>
    </w:p>
    <w:p w:rsidR="006335E1" w:rsidRPr="006335E1" w:rsidRDefault="006335E1" w:rsidP="006335E1">
      <w:pPr>
        <w:pStyle w:val="CompanyName"/>
      </w:pPr>
      <w:r w:rsidRPr="006335E1">
        <w:t>Jingle bell, jingle bell, jingle bell rock</w:t>
      </w:r>
    </w:p>
    <w:p w:rsidR="006335E1" w:rsidRPr="006335E1" w:rsidRDefault="006335E1" w:rsidP="006335E1">
      <w:pPr>
        <w:pStyle w:val="CompanyName"/>
      </w:pPr>
      <w:r w:rsidRPr="006335E1">
        <w:t>Jingle bells chime in jingle bell time</w:t>
      </w:r>
    </w:p>
    <w:p w:rsidR="006335E1" w:rsidRPr="006335E1" w:rsidRDefault="006335E1" w:rsidP="006335E1">
      <w:pPr>
        <w:pStyle w:val="CompanyName"/>
      </w:pPr>
      <w:r w:rsidRPr="006335E1">
        <w:t>Dancing and prancing in Jingle Bell Square</w:t>
      </w:r>
    </w:p>
    <w:p w:rsidR="006335E1" w:rsidRPr="006335E1" w:rsidRDefault="006335E1" w:rsidP="006335E1">
      <w:pPr>
        <w:pStyle w:val="CompanyName"/>
      </w:pPr>
      <w:r w:rsidRPr="006335E1">
        <w:t>In the frosty air</w:t>
      </w:r>
    </w:p>
    <w:p w:rsidR="006335E1" w:rsidRPr="006335E1" w:rsidRDefault="006335E1" w:rsidP="006335E1">
      <w:pPr>
        <w:pStyle w:val="CompanyName"/>
      </w:pPr>
    </w:p>
    <w:p w:rsidR="006335E1" w:rsidRPr="00446666" w:rsidRDefault="006335E1" w:rsidP="006335E1">
      <w:pPr>
        <w:pStyle w:val="CompanyName"/>
        <w:rPr>
          <w:i/>
        </w:rPr>
      </w:pPr>
      <w:r w:rsidRPr="00446666">
        <w:rPr>
          <w:i/>
        </w:rPr>
        <w:t>What a bright time, it's the right time</w:t>
      </w:r>
    </w:p>
    <w:p w:rsidR="006335E1" w:rsidRPr="00446666" w:rsidRDefault="006335E1" w:rsidP="006335E1">
      <w:pPr>
        <w:pStyle w:val="CompanyName"/>
        <w:rPr>
          <w:i/>
        </w:rPr>
      </w:pPr>
      <w:r w:rsidRPr="00446666">
        <w:rPr>
          <w:i/>
        </w:rPr>
        <w:t>To rock the night away</w:t>
      </w:r>
    </w:p>
    <w:p w:rsidR="006335E1" w:rsidRPr="00446666" w:rsidRDefault="006335E1" w:rsidP="006335E1">
      <w:pPr>
        <w:pStyle w:val="CompanyName"/>
        <w:rPr>
          <w:i/>
        </w:rPr>
      </w:pPr>
      <w:r w:rsidRPr="00446666">
        <w:rPr>
          <w:i/>
        </w:rPr>
        <w:t>Jingle bell time is a swell time</w:t>
      </w:r>
    </w:p>
    <w:p w:rsidR="006335E1" w:rsidRPr="00446666" w:rsidRDefault="006335E1" w:rsidP="006335E1">
      <w:pPr>
        <w:pStyle w:val="CompanyName"/>
        <w:rPr>
          <w:i/>
        </w:rPr>
      </w:pPr>
      <w:r w:rsidRPr="00446666">
        <w:rPr>
          <w:i/>
        </w:rPr>
        <w:t>To go gliding in a one-horse sleigh</w:t>
      </w:r>
    </w:p>
    <w:p w:rsidR="006335E1" w:rsidRPr="006335E1" w:rsidRDefault="006335E1" w:rsidP="006335E1">
      <w:pPr>
        <w:pStyle w:val="CompanyName"/>
      </w:pPr>
    </w:p>
    <w:p w:rsidR="006335E1" w:rsidRPr="006335E1" w:rsidRDefault="006335E1" w:rsidP="006335E1">
      <w:pPr>
        <w:pStyle w:val="CompanyName"/>
      </w:pPr>
      <w:r w:rsidRPr="006335E1">
        <w:t>Giddy-up jingle horse, pick up your feet</w:t>
      </w:r>
    </w:p>
    <w:p w:rsidR="006335E1" w:rsidRPr="006335E1" w:rsidRDefault="006335E1" w:rsidP="006335E1">
      <w:pPr>
        <w:pStyle w:val="CompanyName"/>
      </w:pPr>
      <w:r w:rsidRPr="006335E1">
        <w:t>Jingle around the clock</w:t>
      </w:r>
    </w:p>
    <w:p w:rsidR="006335E1" w:rsidRPr="006335E1" w:rsidRDefault="006335E1" w:rsidP="00446666">
      <w:pPr>
        <w:pStyle w:val="CompanyName"/>
      </w:pPr>
      <w:r w:rsidRPr="006335E1">
        <w:t>Mix an</w:t>
      </w:r>
      <w:r w:rsidR="00446666">
        <w:t>d a-mingle in the jingling feet</w:t>
      </w:r>
    </w:p>
    <w:p w:rsidR="006335E1" w:rsidRPr="006335E1" w:rsidRDefault="006335E1" w:rsidP="006335E1">
      <w:pPr>
        <w:pStyle w:val="CompanyName"/>
      </w:pPr>
      <w:r w:rsidRPr="006335E1">
        <w:t>That's the jingle bell rock</w:t>
      </w:r>
    </w:p>
    <w:p w:rsidR="006335E1" w:rsidRPr="006335E1" w:rsidRDefault="006335E1" w:rsidP="006335E1">
      <w:pPr>
        <w:pStyle w:val="CompanyName"/>
      </w:pPr>
    </w:p>
    <w:p w:rsidR="006335E1" w:rsidRPr="006335E1" w:rsidRDefault="006335E1" w:rsidP="006335E1">
      <w:pPr>
        <w:pStyle w:val="CompanyName"/>
      </w:pPr>
      <w:r w:rsidRPr="006335E1">
        <w:t>Jingle bell, jingle bell, jingle bell rock</w:t>
      </w:r>
    </w:p>
    <w:p w:rsidR="006335E1" w:rsidRPr="006335E1" w:rsidRDefault="006335E1" w:rsidP="006335E1">
      <w:pPr>
        <w:pStyle w:val="CompanyName"/>
      </w:pPr>
      <w:r w:rsidRPr="006335E1">
        <w:t>Jingle bells chime in jingle bell time</w:t>
      </w:r>
    </w:p>
    <w:p w:rsidR="006335E1" w:rsidRPr="006335E1" w:rsidRDefault="006335E1" w:rsidP="006335E1">
      <w:pPr>
        <w:pStyle w:val="CompanyName"/>
      </w:pPr>
      <w:r w:rsidRPr="006335E1">
        <w:t>Dancing and prancing in Jingle Bell Square</w:t>
      </w:r>
    </w:p>
    <w:p w:rsidR="006335E1" w:rsidRPr="006335E1" w:rsidRDefault="006335E1" w:rsidP="006335E1">
      <w:pPr>
        <w:pStyle w:val="CompanyName"/>
      </w:pPr>
      <w:r w:rsidRPr="006335E1">
        <w:t>In the frosty air</w:t>
      </w:r>
    </w:p>
    <w:p w:rsidR="006335E1" w:rsidRPr="006335E1" w:rsidRDefault="006335E1" w:rsidP="006335E1">
      <w:pPr>
        <w:pStyle w:val="CompanyName"/>
      </w:pPr>
    </w:p>
    <w:p w:rsidR="006335E1" w:rsidRPr="006335E1" w:rsidRDefault="006335E1" w:rsidP="006335E1">
      <w:pPr>
        <w:pStyle w:val="CompanyName"/>
      </w:pPr>
      <w:r w:rsidRPr="006335E1">
        <w:t>Jingle bell, jingle bell, jingle bell rock</w:t>
      </w:r>
    </w:p>
    <w:p w:rsidR="006335E1" w:rsidRPr="006335E1" w:rsidRDefault="006335E1" w:rsidP="006335E1">
      <w:pPr>
        <w:pStyle w:val="CompanyName"/>
      </w:pPr>
      <w:r w:rsidRPr="006335E1">
        <w:t>Jingle bells chime in jingle bell time</w:t>
      </w:r>
    </w:p>
    <w:p w:rsidR="006335E1" w:rsidRPr="006335E1" w:rsidRDefault="006335E1" w:rsidP="006335E1">
      <w:pPr>
        <w:pStyle w:val="CompanyName"/>
      </w:pPr>
      <w:r w:rsidRPr="006335E1">
        <w:t>Snowing and blowing up bushels of fun</w:t>
      </w:r>
    </w:p>
    <w:p w:rsidR="006335E1" w:rsidRPr="006335E1" w:rsidRDefault="006335E1" w:rsidP="006335E1">
      <w:pPr>
        <w:pStyle w:val="CompanyName"/>
      </w:pPr>
      <w:r w:rsidRPr="006335E1">
        <w:t>Now the jingle hop has begun</w:t>
      </w:r>
    </w:p>
    <w:p w:rsidR="006335E1" w:rsidRPr="006335E1" w:rsidRDefault="006335E1" w:rsidP="006335E1">
      <w:pPr>
        <w:pStyle w:val="CompanyName"/>
      </w:pPr>
    </w:p>
    <w:p w:rsidR="006335E1" w:rsidRPr="006335E1" w:rsidRDefault="006335E1" w:rsidP="006335E1">
      <w:pPr>
        <w:pStyle w:val="CompanyName"/>
      </w:pPr>
      <w:r w:rsidRPr="006335E1">
        <w:t>Jingle bell, jingle bell, jingle bell rock</w:t>
      </w:r>
    </w:p>
    <w:p w:rsidR="006335E1" w:rsidRPr="006335E1" w:rsidRDefault="006335E1" w:rsidP="006335E1">
      <w:pPr>
        <w:pStyle w:val="CompanyName"/>
      </w:pPr>
      <w:r w:rsidRPr="006335E1">
        <w:t>Jingle bells chime in jingle bell time</w:t>
      </w:r>
    </w:p>
    <w:p w:rsidR="006335E1" w:rsidRPr="006335E1" w:rsidRDefault="006335E1" w:rsidP="006335E1">
      <w:pPr>
        <w:pStyle w:val="CompanyName"/>
      </w:pPr>
      <w:r w:rsidRPr="006335E1">
        <w:t>Dancing and prancing in Jingle Bell Square</w:t>
      </w:r>
    </w:p>
    <w:p w:rsidR="006335E1" w:rsidRPr="006335E1" w:rsidRDefault="006335E1" w:rsidP="006335E1">
      <w:pPr>
        <w:pStyle w:val="CompanyName"/>
      </w:pPr>
      <w:r w:rsidRPr="006335E1">
        <w:t>In the frosty air</w:t>
      </w:r>
    </w:p>
    <w:p w:rsidR="006335E1" w:rsidRPr="006335E1" w:rsidRDefault="006335E1" w:rsidP="00446666">
      <w:pPr>
        <w:pStyle w:val="CompanyName"/>
        <w:jc w:val="both"/>
      </w:pPr>
    </w:p>
    <w:p w:rsidR="003D7CF2" w:rsidRPr="000D2FDD" w:rsidRDefault="003D7CF2" w:rsidP="006335E1">
      <w:pPr>
        <w:pStyle w:val="CompanyName"/>
      </w:pPr>
    </w:p>
    <w:p w:rsidR="006335E1" w:rsidRPr="00E1021D" w:rsidRDefault="003D7CF2" w:rsidP="00E1021D">
      <w:pPr>
        <w:spacing w:after="200" w:line="276" w:lineRule="auto"/>
        <w:jc w:val="left"/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</w:pPr>
      <w:r w:rsidRPr="000D2FDD">
        <w:br w:type="page"/>
      </w:r>
    </w:p>
    <w:p w:rsidR="00212698" w:rsidRPr="00B21E3A" w:rsidRDefault="006335E1" w:rsidP="00B21E3A">
      <w:pPr>
        <w:pStyle w:val="Heading1"/>
        <w:rPr>
          <w:lang w:val="en-CA"/>
        </w:rPr>
      </w:pPr>
      <w:r w:rsidRPr="00B21E3A">
        <w:rPr>
          <w:lang w:val="en-CA"/>
        </w:rPr>
        <w:lastRenderedPageBreak/>
        <w:t> </w:t>
      </w:r>
      <w:bookmarkStart w:id="16" w:name="_Toc27819052"/>
      <w:r w:rsidR="00212698" w:rsidRPr="00B21E3A">
        <w:rPr>
          <w:lang w:val="en-CA"/>
        </w:rPr>
        <w:t>C’est l’hiver / Let it snow</w:t>
      </w:r>
      <w:bookmarkEnd w:id="16"/>
    </w:p>
    <w:p w:rsidR="00212698" w:rsidRPr="00B21E3A" w:rsidRDefault="00212698" w:rsidP="00212698">
      <w:pPr>
        <w:rPr>
          <w:rFonts w:ascii="Arial" w:hAnsi="Arial" w:cs="Arial"/>
          <w:color w:val="auto"/>
          <w:sz w:val="28"/>
          <w:szCs w:val="28"/>
          <w:lang w:val="fr-CA"/>
        </w:rPr>
      </w:pPr>
      <w:r w:rsidRPr="00B21E3A">
        <w:rPr>
          <w:rFonts w:ascii="Arial" w:hAnsi="Arial" w:cs="Arial"/>
          <w:color w:val="auto"/>
          <w:sz w:val="28"/>
          <w:szCs w:val="28"/>
          <w:lang w:val="fr-CA"/>
        </w:rPr>
        <w:t>FRANÇAIS :</w:t>
      </w:r>
    </w:p>
    <w:p w:rsidR="00212698" w:rsidRPr="00B21E3A" w:rsidRDefault="00212698" w:rsidP="00212698">
      <w:pPr>
        <w:rPr>
          <w:rFonts w:ascii="Arial" w:hAnsi="Arial" w:cs="Arial"/>
          <w:color w:val="auto"/>
          <w:sz w:val="28"/>
          <w:szCs w:val="28"/>
          <w:u w:val="single"/>
          <w:lang w:val="fr-CA"/>
        </w:rPr>
      </w:pPr>
    </w:p>
    <w:p w:rsidR="00212698" w:rsidRDefault="00212698" w:rsidP="00212698">
      <w:pPr>
        <w:rPr>
          <w:rFonts w:ascii="Arial" w:hAnsi="Arial" w:cs="Arial"/>
          <w:color w:val="000000"/>
          <w:sz w:val="28"/>
          <w:szCs w:val="28"/>
          <w:lang w:val="fr-FR"/>
        </w:rPr>
      </w:pPr>
      <w:r w:rsidRPr="00045B20">
        <w:rPr>
          <w:rFonts w:ascii="Arial" w:hAnsi="Arial" w:cs="Arial"/>
          <w:color w:val="000000"/>
          <w:sz w:val="28"/>
          <w:szCs w:val="28"/>
          <w:lang w:val="fr-FR"/>
        </w:rPr>
        <w:t>Nous filons sur la neige blanche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En ce beau jour de dimanche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À travers les sapins verts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C'est l'hiver, c'est l'hiver, c'est l'hiver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Les enfants de notre village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Chantent la joie de leur âge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Et les grands murmures de se taire</w:t>
      </w:r>
      <w:r w:rsidRPr="00045B20">
        <w:rPr>
          <w:rFonts w:ascii="Arial" w:hAnsi="Arial" w:cs="Arial"/>
          <w:color w:val="000000"/>
          <w:sz w:val="28"/>
          <w:szCs w:val="28"/>
          <w:lang w:val="fr-FR"/>
        </w:rPr>
        <w:br/>
        <w:t>C'est l'hiver, c'est l'hiver, c'est l'hiver</w:t>
      </w:r>
    </w:p>
    <w:p w:rsidR="00212698" w:rsidRDefault="00212698" w:rsidP="00212698">
      <w:pPr>
        <w:rPr>
          <w:rFonts w:ascii="Arial" w:hAnsi="Arial" w:cs="Arial"/>
          <w:color w:val="000000"/>
          <w:sz w:val="28"/>
          <w:szCs w:val="28"/>
          <w:lang w:val="fr-FR"/>
        </w:rPr>
      </w:pPr>
    </w:p>
    <w:p w:rsidR="00212698" w:rsidRPr="00B21E3A" w:rsidRDefault="00212698" w:rsidP="00212698">
      <w:pPr>
        <w:rPr>
          <w:rFonts w:ascii="Arial" w:hAnsi="Arial" w:cs="Arial"/>
          <w:i/>
          <w:color w:val="000000"/>
          <w:sz w:val="28"/>
          <w:szCs w:val="28"/>
          <w:lang w:val="fr-CA"/>
        </w:rPr>
      </w:pPr>
      <w:r w:rsidRPr="00B21E3A">
        <w:rPr>
          <w:rFonts w:ascii="Arial" w:hAnsi="Arial" w:cs="Arial"/>
          <w:i/>
          <w:color w:val="000000"/>
          <w:sz w:val="28"/>
          <w:szCs w:val="28"/>
          <w:lang w:val="fr-CA"/>
        </w:rPr>
        <w:t>Le bon Dieu dans son paradis</w:t>
      </w:r>
    </w:p>
    <w:p w:rsidR="00212698" w:rsidRPr="00B21E3A" w:rsidRDefault="00212698" w:rsidP="00212698">
      <w:pPr>
        <w:rPr>
          <w:rFonts w:ascii="Arial" w:hAnsi="Arial" w:cs="Arial"/>
          <w:i/>
          <w:color w:val="000000"/>
          <w:sz w:val="28"/>
          <w:szCs w:val="28"/>
          <w:lang w:val="fr-CA"/>
        </w:rPr>
      </w:pPr>
      <w:r w:rsidRPr="00B21E3A">
        <w:rPr>
          <w:rFonts w:ascii="Arial" w:hAnsi="Arial" w:cs="Arial"/>
          <w:i/>
          <w:color w:val="000000"/>
          <w:sz w:val="28"/>
          <w:szCs w:val="28"/>
          <w:lang w:val="fr-CA"/>
        </w:rPr>
        <w:t xml:space="preserve">  Doit aussi chanter avec nous</w:t>
      </w:r>
    </w:p>
    <w:p w:rsidR="00212698" w:rsidRPr="00B21E3A" w:rsidRDefault="00212698" w:rsidP="00212698">
      <w:pPr>
        <w:rPr>
          <w:rFonts w:ascii="Arial" w:hAnsi="Arial" w:cs="Arial"/>
          <w:i/>
          <w:color w:val="000000"/>
          <w:sz w:val="28"/>
          <w:szCs w:val="28"/>
          <w:lang w:val="fr-CA"/>
        </w:rPr>
      </w:pPr>
      <w:r w:rsidRPr="00B21E3A">
        <w:rPr>
          <w:rFonts w:ascii="Arial" w:hAnsi="Arial" w:cs="Arial"/>
          <w:i/>
          <w:color w:val="000000"/>
          <w:sz w:val="28"/>
          <w:szCs w:val="28"/>
          <w:lang w:val="fr-CA"/>
        </w:rPr>
        <w:t xml:space="preserve">  Car la nature est si jolie</w:t>
      </w:r>
    </w:p>
    <w:p w:rsidR="00212698" w:rsidRPr="00B21E3A" w:rsidRDefault="00212698" w:rsidP="00212698">
      <w:pPr>
        <w:rPr>
          <w:rFonts w:ascii="Arial" w:hAnsi="Arial" w:cs="Arial"/>
          <w:i/>
          <w:color w:val="000000"/>
          <w:sz w:val="28"/>
          <w:szCs w:val="28"/>
          <w:lang w:val="fr-CA"/>
        </w:rPr>
      </w:pPr>
      <w:r w:rsidRPr="00B21E3A">
        <w:rPr>
          <w:rFonts w:ascii="Arial" w:hAnsi="Arial" w:cs="Arial"/>
          <w:i/>
          <w:color w:val="000000"/>
          <w:sz w:val="28"/>
          <w:szCs w:val="28"/>
          <w:lang w:val="fr-CA"/>
        </w:rPr>
        <w:t xml:space="preserve">  Le bleu de son ciel est si doux</w:t>
      </w:r>
    </w:p>
    <w:p w:rsidR="00212698" w:rsidRPr="00212698" w:rsidRDefault="00212698" w:rsidP="00862925">
      <w:pPr>
        <w:rPr>
          <w:rFonts w:ascii="Arial" w:hAnsi="Arial" w:cs="Arial"/>
          <w:color w:val="000000"/>
          <w:sz w:val="28"/>
          <w:szCs w:val="28"/>
          <w:lang w:val="fr-CA"/>
        </w:rPr>
      </w:pPr>
    </w:p>
    <w:p w:rsidR="00934A4C" w:rsidRDefault="00862925" w:rsidP="00862925">
      <w:pPr>
        <w:rPr>
          <w:rFonts w:ascii="Arial" w:hAnsi="Arial" w:cs="Arial"/>
          <w:color w:val="000000"/>
          <w:sz w:val="28"/>
          <w:szCs w:val="28"/>
          <w:lang w:val="en-CA"/>
        </w:rPr>
      </w:pPr>
      <w:r w:rsidRPr="00882467">
        <w:rPr>
          <w:rFonts w:ascii="Arial" w:hAnsi="Arial" w:cs="Arial"/>
          <w:color w:val="000000"/>
          <w:sz w:val="28"/>
          <w:szCs w:val="28"/>
          <w:lang w:val="en-CA"/>
        </w:rPr>
        <w:t>ENGLI</w:t>
      </w:r>
      <w:r>
        <w:rPr>
          <w:rFonts w:ascii="Arial" w:hAnsi="Arial" w:cs="Arial"/>
          <w:color w:val="000000"/>
          <w:sz w:val="28"/>
          <w:szCs w:val="28"/>
          <w:lang w:val="en-CA"/>
        </w:rPr>
        <w:t>SH :</w:t>
      </w:r>
    </w:p>
    <w:p w:rsidR="00862925" w:rsidRPr="00862925" w:rsidRDefault="00862925" w:rsidP="00862925">
      <w:pPr>
        <w:rPr>
          <w:rFonts w:ascii="Arial" w:hAnsi="Arial" w:cs="Arial"/>
          <w:color w:val="000000"/>
          <w:sz w:val="28"/>
          <w:szCs w:val="28"/>
          <w:lang w:val="en-CA"/>
        </w:rPr>
      </w:pPr>
    </w:p>
    <w:p w:rsidR="00E1021D" w:rsidRDefault="006335E1" w:rsidP="00446666">
      <w:pPr>
        <w:pStyle w:val="CompanyName"/>
      </w:pPr>
      <w:r>
        <w:t>Oh, the weather outside is frightful</w:t>
      </w:r>
      <w:r>
        <w:br/>
        <w:t>But the fire is so delightful</w:t>
      </w:r>
      <w:r>
        <w:br/>
        <w:t>And since we've no place to go</w:t>
      </w:r>
      <w:r>
        <w:br/>
        <w:t>Let it snow, let it snow, let it snow</w:t>
      </w:r>
      <w:r>
        <w:br/>
      </w:r>
      <w:r>
        <w:br/>
        <w:t>Man, it doesn't show signs of stopping</w:t>
      </w:r>
      <w:r>
        <w:br/>
        <w:t>And I've brought me some corn for popping</w:t>
      </w:r>
      <w:r>
        <w:br/>
        <w:t>The lights are turned way down low</w:t>
      </w:r>
      <w:r>
        <w:br/>
        <w:t>Let it snow, let it snow</w:t>
      </w:r>
      <w:r>
        <w:br/>
      </w:r>
      <w:r>
        <w:br/>
      </w:r>
      <w:r w:rsidRPr="00B21E3A">
        <w:rPr>
          <w:i/>
        </w:rPr>
        <w:t>When we finally kiss goodnight</w:t>
      </w:r>
      <w:r w:rsidRPr="00B21E3A">
        <w:rPr>
          <w:i/>
        </w:rPr>
        <w:br/>
        <w:t>How I'll hate going out in the storm</w:t>
      </w:r>
      <w:r w:rsidRPr="00B21E3A">
        <w:rPr>
          <w:i/>
        </w:rPr>
        <w:br/>
        <w:t>But if you really hold me tight</w:t>
      </w:r>
      <w:r w:rsidRPr="00B21E3A">
        <w:rPr>
          <w:i/>
        </w:rPr>
        <w:br/>
        <w:t>All the way home I'll be warm</w:t>
      </w:r>
      <w:r w:rsidRPr="00B21E3A">
        <w:rPr>
          <w:i/>
        </w:rPr>
        <w:br/>
      </w:r>
      <w:r>
        <w:br/>
        <w:t>And the fire is slowly dying</w:t>
      </w:r>
      <w:r>
        <w:br/>
        <w:t>And, my dear, we're still goodbying</w:t>
      </w:r>
      <w:r>
        <w:br/>
        <w:t>But as long as you love me so</w:t>
      </w:r>
      <w:r>
        <w:br/>
        <w:t xml:space="preserve">Let </w:t>
      </w:r>
      <w:r w:rsidR="00212698">
        <w:t>it snow, let it snow, and snow</w:t>
      </w:r>
    </w:p>
    <w:p w:rsidR="00446666" w:rsidRPr="00862925" w:rsidRDefault="006335E1" w:rsidP="00446666">
      <w:pPr>
        <w:pStyle w:val="CompanyName"/>
        <w:rPr>
          <w:rFonts w:ascii="Lucida Calligraphy" w:hAnsi="Lucida Calligraphy"/>
          <w:sz w:val="32"/>
          <w:szCs w:val="32"/>
          <w:u w:val="single"/>
        </w:rPr>
      </w:pPr>
      <w:r>
        <w:br/>
      </w:r>
    </w:p>
    <w:p w:rsidR="00B21E3A" w:rsidRPr="00555BE5" w:rsidRDefault="00B21E3A">
      <w:pPr>
        <w:spacing w:after="200" w:line="276" w:lineRule="auto"/>
        <w:jc w:val="left"/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</w:pPr>
      <w:r>
        <w:br w:type="page"/>
      </w:r>
    </w:p>
    <w:p w:rsidR="00E1021D" w:rsidRPr="006335E1" w:rsidRDefault="00E1021D" w:rsidP="00E1021D">
      <w:pPr>
        <w:pStyle w:val="Heading1"/>
      </w:pPr>
      <w:bookmarkStart w:id="17" w:name="_Toc27819053"/>
      <w:r w:rsidRPr="006335E1">
        <w:lastRenderedPageBreak/>
        <w:t>Promenade en traîneau / Sleigh Ride</w:t>
      </w:r>
      <w:bookmarkEnd w:id="17"/>
    </w:p>
    <w:p w:rsidR="00E1021D" w:rsidRPr="00555BE5" w:rsidRDefault="00E1021D" w:rsidP="00E1021D">
      <w:pPr>
        <w:rPr>
          <w:rFonts w:ascii="Arial" w:hAnsi="Arial" w:cs="Arial"/>
          <w:color w:val="000000"/>
          <w:sz w:val="24"/>
          <w:szCs w:val="28"/>
          <w:lang w:val="fr-CA"/>
        </w:rPr>
      </w:pPr>
      <w:r w:rsidRPr="00555BE5">
        <w:rPr>
          <w:rFonts w:ascii="Arial" w:hAnsi="Arial" w:cs="Arial"/>
          <w:color w:val="000000"/>
          <w:sz w:val="24"/>
          <w:szCs w:val="28"/>
          <w:lang w:val="fr-CA"/>
        </w:rPr>
        <w:t>FRANÇAIS:</w:t>
      </w:r>
    </w:p>
    <w:p w:rsidR="00E1021D" w:rsidRPr="00446666" w:rsidRDefault="00E1021D" w:rsidP="00E1021D">
      <w:pPr>
        <w:pStyle w:val="CompanyName"/>
        <w:rPr>
          <w:sz w:val="22"/>
          <w:lang w:val="fr-CA"/>
        </w:rPr>
      </w:pPr>
    </w:p>
    <w:p w:rsidR="00E1021D" w:rsidRPr="00555BE5" w:rsidRDefault="00E1021D" w:rsidP="00E1021D">
      <w:pPr>
        <w:pStyle w:val="CompanyName"/>
        <w:rPr>
          <w:lang w:val="fr-CA"/>
        </w:rPr>
      </w:pPr>
      <w:r w:rsidRPr="00555BE5">
        <w:rPr>
          <w:lang w:val="fr-CA"/>
        </w:rPr>
        <w:t xml:space="preserve">Au petit trot s'en va le cheval avec  ses grelots </w:t>
      </w:r>
    </w:p>
    <w:p w:rsidR="00E1021D" w:rsidRPr="00555BE5" w:rsidRDefault="00E1021D" w:rsidP="00E1021D">
      <w:pPr>
        <w:pStyle w:val="CompanyName"/>
        <w:rPr>
          <w:lang w:val="fr-CA"/>
        </w:rPr>
      </w:pPr>
      <w:r w:rsidRPr="00555BE5">
        <w:rPr>
          <w:lang w:val="fr-CA"/>
        </w:rPr>
        <w:t xml:space="preserve">et le traîneau joyeusement dévale à  travers les coteaux. </w:t>
      </w:r>
      <w:r w:rsidRPr="00555BE5">
        <w:rPr>
          <w:lang w:val="fr-CA"/>
        </w:rPr>
        <w:br/>
        <w:t xml:space="preserve">Dans le vallon s'accroche l'hiver mais le ciel est bleu. </w:t>
      </w:r>
    </w:p>
    <w:p w:rsidR="00E1021D" w:rsidRPr="00555BE5" w:rsidRDefault="00E1021D" w:rsidP="00E1021D">
      <w:pPr>
        <w:pStyle w:val="CompanyName"/>
        <w:rPr>
          <w:lang w:val="fr-CA"/>
        </w:rPr>
      </w:pPr>
      <w:r w:rsidRPr="00555BE5">
        <w:rPr>
          <w:lang w:val="fr-CA"/>
        </w:rPr>
        <w:t>Ah! Qu'il fait bon faire un tour au grand air comme des amoureux.</w:t>
      </w:r>
      <w:r w:rsidRPr="00555BE5">
        <w:rPr>
          <w:sz w:val="24"/>
          <w:lang w:val="fr-CA"/>
        </w:rPr>
        <w:t xml:space="preserve"> </w:t>
      </w:r>
      <w:r w:rsidRPr="00555BE5">
        <w:rPr>
          <w:sz w:val="24"/>
          <w:lang w:val="fr-CA"/>
        </w:rPr>
        <w:br/>
      </w:r>
      <w:r w:rsidRPr="00555BE5">
        <w:rPr>
          <w:sz w:val="24"/>
          <w:lang w:val="fr-CA"/>
        </w:rPr>
        <w:br/>
      </w:r>
      <w:r w:rsidRPr="00555BE5">
        <w:rPr>
          <w:i/>
          <w:lang w:val="fr-CA"/>
        </w:rPr>
        <w:t xml:space="preserve">Ho di up ho di up ohé, ohé du traîneau </w:t>
      </w:r>
      <w:r w:rsidRPr="00555BE5">
        <w:rPr>
          <w:i/>
          <w:lang w:val="fr-CA"/>
        </w:rPr>
        <w:br/>
        <w:t xml:space="preserve">Emmitouflez-vous bien dans vos manteaux </w:t>
      </w:r>
      <w:r w:rsidRPr="00555BE5">
        <w:rPr>
          <w:i/>
          <w:lang w:val="fr-CA"/>
        </w:rPr>
        <w:br/>
        <w:t xml:space="preserve">Ho di up ho di up ohé pour se tenir chaud </w:t>
      </w:r>
      <w:r w:rsidRPr="00555BE5">
        <w:rPr>
          <w:i/>
          <w:lang w:val="fr-CA"/>
        </w:rPr>
        <w:br/>
        <w:t>L'un contre l'autre on se blottit comme deux moineaux dans un nid.</w:t>
      </w:r>
      <w:r w:rsidRPr="00555BE5">
        <w:rPr>
          <w:lang w:val="fr-CA"/>
        </w:rPr>
        <w:t xml:space="preserve"> </w:t>
      </w:r>
      <w:r w:rsidRPr="00555BE5">
        <w:rPr>
          <w:sz w:val="24"/>
          <w:lang w:val="fr-CA"/>
        </w:rPr>
        <w:br/>
      </w:r>
      <w:r w:rsidRPr="00555BE5">
        <w:rPr>
          <w:sz w:val="24"/>
          <w:lang w:val="fr-CA"/>
        </w:rPr>
        <w:br/>
      </w:r>
      <w:r w:rsidRPr="00555BE5">
        <w:rPr>
          <w:lang w:val="fr-CA"/>
        </w:rPr>
        <w:t xml:space="preserve">C'est merveilleux de voir défilant comme un décor peint, </w:t>
      </w:r>
      <w:r w:rsidRPr="00555BE5">
        <w:rPr>
          <w:lang w:val="fr-CA"/>
        </w:rPr>
        <w:br/>
        <w:t xml:space="preserve">devant nos yeux les villages tout blancs et les petits sapins. </w:t>
      </w:r>
      <w:r w:rsidRPr="00555BE5">
        <w:rPr>
          <w:lang w:val="fr-CA"/>
        </w:rPr>
        <w:br/>
        <w:t xml:space="preserve">Parfois tu cries car ça penche un peu, c'est l'instant d'effroi, </w:t>
      </w:r>
    </w:p>
    <w:p w:rsidR="00555BE5" w:rsidRPr="00555BE5" w:rsidRDefault="00E1021D" w:rsidP="00E1021D">
      <w:pPr>
        <w:pStyle w:val="CompanyName"/>
        <w:rPr>
          <w:lang w:val="fr-CA"/>
        </w:rPr>
      </w:pPr>
      <w:r w:rsidRPr="00555BE5">
        <w:rPr>
          <w:lang w:val="fr-CA"/>
        </w:rPr>
        <w:t xml:space="preserve">moi je souris, j'ai le cœur amoureux et le bout du nez froid. </w:t>
      </w:r>
      <w:r w:rsidRPr="00555BE5">
        <w:rPr>
          <w:lang w:val="fr-CA"/>
        </w:rPr>
        <w:br/>
      </w:r>
      <w:r w:rsidRPr="00555BE5">
        <w:rPr>
          <w:lang w:val="fr-CA"/>
        </w:rPr>
        <w:br/>
        <w:t xml:space="preserve">L'attelage a déjà  pris le chemin du retour. </w:t>
      </w:r>
      <w:r w:rsidRPr="00555BE5">
        <w:rPr>
          <w:lang w:val="fr-CA"/>
        </w:rPr>
        <w:br/>
        <w:t xml:space="preserve">Nous allons être surpris par la tombée du jour, </w:t>
      </w:r>
      <w:r w:rsidR="00555BE5" w:rsidRPr="00555BE5">
        <w:rPr>
          <w:lang w:val="fr-CA"/>
        </w:rPr>
        <w:br/>
      </w:r>
      <w:r w:rsidRPr="00555BE5">
        <w:rPr>
          <w:lang w:val="fr-CA"/>
        </w:rPr>
        <w:t xml:space="preserve">car c'est l'heure où la nuit sans bruit s'épanouit comme une fleur </w:t>
      </w:r>
      <w:r w:rsidR="00555BE5" w:rsidRPr="00555BE5">
        <w:rPr>
          <w:lang w:val="fr-CA"/>
        </w:rPr>
        <w:br/>
      </w:r>
      <w:r w:rsidRPr="00555BE5">
        <w:rPr>
          <w:lang w:val="fr-CA"/>
        </w:rPr>
        <w:t>et</w:t>
      </w:r>
      <w:r w:rsidR="00555BE5" w:rsidRPr="00555BE5">
        <w:rPr>
          <w:lang w:val="fr-CA"/>
        </w:rPr>
        <w:t xml:space="preserve"> </w:t>
      </w:r>
      <w:r w:rsidRPr="00555BE5">
        <w:rPr>
          <w:lang w:val="fr-CA"/>
        </w:rPr>
        <w:t>s'allume l</w:t>
      </w:r>
      <w:r w:rsidR="00555BE5" w:rsidRPr="00555BE5">
        <w:rPr>
          <w:lang w:val="fr-CA"/>
        </w:rPr>
        <w:t xml:space="preserve">e ciel qui change de couleurs. </w:t>
      </w:r>
      <w:r w:rsidRPr="00555BE5">
        <w:rPr>
          <w:lang w:val="fr-CA"/>
        </w:rPr>
        <w:br/>
        <w:t xml:space="preserve">Mais voici notre maison qui nous fait signe au loin, </w:t>
      </w:r>
      <w:r w:rsidR="00555BE5" w:rsidRPr="00555BE5">
        <w:rPr>
          <w:lang w:val="fr-CA"/>
        </w:rPr>
        <w:br/>
        <w:t xml:space="preserve">sa lumière à  l'horizon </w:t>
      </w:r>
      <w:r w:rsidRPr="00555BE5">
        <w:rPr>
          <w:lang w:val="fr-CA"/>
        </w:rPr>
        <w:t xml:space="preserve">scintille comme un point. </w:t>
      </w:r>
    </w:p>
    <w:p w:rsidR="00E1021D" w:rsidRPr="00446666" w:rsidRDefault="00E1021D" w:rsidP="00E1021D">
      <w:pPr>
        <w:pStyle w:val="CompanyName"/>
        <w:rPr>
          <w:color w:val="363636"/>
          <w:sz w:val="14"/>
          <w:szCs w:val="18"/>
          <w:lang w:val="fr-CA"/>
        </w:rPr>
      </w:pPr>
      <w:r w:rsidRPr="00555BE5">
        <w:rPr>
          <w:lang w:val="fr-CA"/>
        </w:rPr>
        <w:t xml:space="preserve">Je me vois déjà  près de toi le rire aux yeux, le cœur content, </w:t>
      </w:r>
      <w:r w:rsidR="00555BE5" w:rsidRPr="00555BE5">
        <w:rPr>
          <w:lang w:val="fr-CA"/>
        </w:rPr>
        <w:br/>
      </w:r>
      <w:r w:rsidRPr="00555BE5">
        <w:rPr>
          <w:lang w:val="fr-CA"/>
        </w:rPr>
        <w:t xml:space="preserve">près du grand feu de bois qui flambe et nous attend. </w:t>
      </w:r>
      <w:r w:rsidRPr="00555BE5">
        <w:rPr>
          <w:sz w:val="24"/>
          <w:lang w:val="fr-CA"/>
        </w:rPr>
        <w:br/>
      </w:r>
    </w:p>
    <w:p w:rsidR="00E1021D" w:rsidRPr="00555BE5" w:rsidRDefault="00E1021D" w:rsidP="00E1021D">
      <w:pPr>
        <w:rPr>
          <w:rFonts w:ascii="Arial" w:hAnsi="Arial" w:cs="Arial"/>
          <w:color w:val="000000"/>
          <w:sz w:val="24"/>
          <w:szCs w:val="28"/>
          <w:lang w:val="en-CA"/>
        </w:rPr>
      </w:pPr>
      <w:r w:rsidRPr="00555BE5">
        <w:rPr>
          <w:rFonts w:ascii="Arial" w:hAnsi="Arial" w:cs="Arial"/>
          <w:color w:val="000000"/>
          <w:sz w:val="24"/>
          <w:szCs w:val="28"/>
          <w:lang w:val="en-CA"/>
        </w:rPr>
        <w:t>ENGLISH :</w:t>
      </w:r>
    </w:p>
    <w:p w:rsidR="00E1021D" w:rsidRPr="00446666" w:rsidRDefault="00E1021D" w:rsidP="00E1021D">
      <w:pPr>
        <w:rPr>
          <w:rFonts w:ascii="Arial" w:hAnsi="Arial" w:cs="Arial"/>
          <w:color w:val="000000"/>
          <w:szCs w:val="28"/>
          <w:lang w:val="en-CA"/>
        </w:rPr>
      </w:pPr>
    </w:p>
    <w:p w:rsidR="00E1021D" w:rsidRPr="00555BE5" w:rsidRDefault="00E1021D" w:rsidP="00E1021D">
      <w:pPr>
        <w:pStyle w:val="CompanyName"/>
      </w:pPr>
      <w:r w:rsidRPr="00555BE5">
        <w:t>Just hear those sleigh bells jingling, ring ting tingling too</w:t>
      </w:r>
    </w:p>
    <w:p w:rsidR="00E1021D" w:rsidRPr="00555BE5" w:rsidRDefault="00E1021D" w:rsidP="00E1021D">
      <w:pPr>
        <w:pStyle w:val="CompanyName"/>
      </w:pPr>
      <w:r w:rsidRPr="00555BE5">
        <w:t>Come on, it's lovely weather for a sleigh ride together with you,</w:t>
      </w:r>
    </w:p>
    <w:p w:rsidR="00E1021D" w:rsidRPr="00555BE5" w:rsidRDefault="00E1021D" w:rsidP="00E1021D">
      <w:pPr>
        <w:pStyle w:val="CompanyName"/>
      </w:pPr>
      <w:r w:rsidRPr="00555BE5">
        <w:t>Outside the snow is falling and friends are calling "Yoo hoo,"</w:t>
      </w:r>
    </w:p>
    <w:p w:rsidR="00E1021D" w:rsidRPr="00555BE5" w:rsidRDefault="00E1021D" w:rsidP="00E1021D">
      <w:pPr>
        <w:pStyle w:val="CompanyName"/>
      </w:pPr>
      <w:r w:rsidRPr="00555BE5">
        <w:t>Come on, it's lovely weather for a sleigh ride together with you.</w:t>
      </w:r>
    </w:p>
    <w:p w:rsidR="00E1021D" w:rsidRPr="00555BE5" w:rsidRDefault="00E1021D" w:rsidP="00E1021D">
      <w:pPr>
        <w:pStyle w:val="CompanyName"/>
      </w:pPr>
    </w:p>
    <w:p w:rsidR="00E1021D" w:rsidRPr="00555BE5" w:rsidRDefault="00E1021D" w:rsidP="00E1021D">
      <w:pPr>
        <w:pStyle w:val="CompanyName"/>
        <w:rPr>
          <w:i/>
        </w:rPr>
      </w:pPr>
      <w:r w:rsidRPr="00555BE5">
        <w:rPr>
          <w:i/>
        </w:rPr>
        <w:t>Giddy up, giddy up, giddy up, let's go, Let's look at the show,</w:t>
      </w:r>
    </w:p>
    <w:p w:rsidR="00E1021D" w:rsidRPr="00555BE5" w:rsidRDefault="00E1021D" w:rsidP="00E1021D">
      <w:pPr>
        <w:pStyle w:val="CompanyName"/>
        <w:rPr>
          <w:i/>
        </w:rPr>
      </w:pPr>
      <w:r w:rsidRPr="00555BE5">
        <w:rPr>
          <w:i/>
        </w:rPr>
        <w:t>We're riding in a wonderland of snow.</w:t>
      </w:r>
    </w:p>
    <w:p w:rsidR="00E1021D" w:rsidRPr="00555BE5" w:rsidRDefault="00E1021D" w:rsidP="00E1021D">
      <w:pPr>
        <w:pStyle w:val="CompanyName"/>
        <w:rPr>
          <w:i/>
        </w:rPr>
      </w:pPr>
      <w:r w:rsidRPr="00555BE5">
        <w:rPr>
          <w:i/>
        </w:rPr>
        <w:t>Giddy up, giddy up, giddy up, it's grand, Just holding your hand,</w:t>
      </w:r>
    </w:p>
    <w:p w:rsidR="00E1021D" w:rsidRPr="00555BE5" w:rsidRDefault="00E1021D" w:rsidP="00E1021D">
      <w:pPr>
        <w:pStyle w:val="CompanyName"/>
        <w:rPr>
          <w:i/>
        </w:rPr>
      </w:pPr>
      <w:r w:rsidRPr="00555BE5">
        <w:rPr>
          <w:i/>
        </w:rPr>
        <w:t>We're gliding along with a song</w:t>
      </w:r>
      <w:r w:rsidR="00555BE5" w:rsidRPr="00555BE5">
        <w:rPr>
          <w:i/>
        </w:rPr>
        <w:t xml:space="preserve"> </w:t>
      </w:r>
      <w:r w:rsidRPr="00555BE5">
        <w:rPr>
          <w:i/>
        </w:rPr>
        <w:t>of a wintry fairy land.</w:t>
      </w:r>
    </w:p>
    <w:p w:rsidR="00E1021D" w:rsidRPr="00555BE5" w:rsidRDefault="00E1021D" w:rsidP="00E1021D">
      <w:pPr>
        <w:pStyle w:val="CompanyName"/>
      </w:pPr>
    </w:p>
    <w:p w:rsidR="00E1021D" w:rsidRPr="00555BE5" w:rsidRDefault="00E1021D" w:rsidP="00E1021D">
      <w:pPr>
        <w:pStyle w:val="CompanyName"/>
      </w:pPr>
      <w:r w:rsidRPr="00555BE5">
        <w:t>Our cheeks are nice and rosy and comfy cozy are we</w:t>
      </w:r>
    </w:p>
    <w:p w:rsidR="00E1021D" w:rsidRPr="00555BE5" w:rsidRDefault="00E1021D" w:rsidP="00E1021D">
      <w:pPr>
        <w:pStyle w:val="CompanyName"/>
      </w:pPr>
      <w:r w:rsidRPr="00555BE5">
        <w:t>We're snuggled up together like two birds of a feather would be</w:t>
      </w:r>
    </w:p>
    <w:p w:rsidR="00E1021D" w:rsidRPr="00555BE5" w:rsidRDefault="00E1021D" w:rsidP="00E1021D">
      <w:pPr>
        <w:pStyle w:val="CompanyName"/>
      </w:pPr>
      <w:r w:rsidRPr="00555BE5">
        <w:t>Let's take that road before us and sing a chorus or two</w:t>
      </w:r>
    </w:p>
    <w:p w:rsidR="00E1021D" w:rsidRPr="00446666" w:rsidRDefault="00E1021D" w:rsidP="00E1021D">
      <w:pPr>
        <w:pStyle w:val="CompanyName"/>
        <w:rPr>
          <w:sz w:val="22"/>
        </w:rPr>
      </w:pPr>
      <w:r w:rsidRPr="00555BE5">
        <w:t>Come on, it's lovely weather for a sleigh ride together with you</w:t>
      </w:r>
      <w:r w:rsidRPr="00446666">
        <w:rPr>
          <w:sz w:val="22"/>
        </w:rPr>
        <w:t>.</w:t>
      </w:r>
    </w:p>
    <w:p w:rsidR="003D7CF2" w:rsidRPr="00862925" w:rsidRDefault="003D7CF2">
      <w:pPr>
        <w:spacing w:after="200" w:line="276" w:lineRule="auto"/>
        <w:jc w:val="left"/>
        <w:rPr>
          <w:rFonts w:ascii="Lucida Calligraphy" w:hAnsi="Lucida Calligraphy"/>
          <w:color w:val="auto"/>
          <w:sz w:val="32"/>
          <w:szCs w:val="32"/>
          <w:u w:val="single"/>
          <w:lang w:val="en-CA"/>
        </w:rPr>
      </w:pPr>
    </w:p>
    <w:sectPr w:rsidR="003D7CF2" w:rsidRPr="00862925" w:rsidSect="00DC1BE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FDD" w:rsidRDefault="000D2FDD" w:rsidP="00EF6643">
      <w:r>
        <w:separator/>
      </w:r>
    </w:p>
  </w:endnote>
  <w:endnote w:type="continuationSeparator" w:id="0">
    <w:p w:rsidR="000D2FDD" w:rsidRDefault="000D2FDD" w:rsidP="00EF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nov-reg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FDD" w:rsidRDefault="000D2FDD" w:rsidP="00EF6643">
      <w:r>
        <w:separator/>
      </w:r>
    </w:p>
  </w:footnote>
  <w:footnote w:type="continuationSeparator" w:id="0">
    <w:p w:rsidR="000D2FDD" w:rsidRDefault="000D2FDD" w:rsidP="00EF6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613F"/>
    <w:multiLevelType w:val="hybridMultilevel"/>
    <w:tmpl w:val="10062B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B3EC0"/>
    <w:multiLevelType w:val="hybridMultilevel"/>
    <w:tmpl w:val="2FFC4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8310B"/>
    <w:multiLevelType w:val="hybridMultilevel"/>
    <w:tmpl w:val="6D70E6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2A"/>
    <w:rsid w:val="00012A4A"/>
    <w:rsid w:val="00023502"/>
    <w:rsid w:val="00043D48"/>
    <w:rsid w:val="00044BB6"/>
    <w:rsid w:val="00045B20"/>
    <w:rsid w:val="00064962"/>
    <w:rsid w:val="00080CE3"/>
    <w:rsid w:val="000A08E9"/>
    <w:rsid w:val="000D2FDD"/>
    <w:rsid w:val="00123D3B"/>
    <w:rsid w:val="001268A5"/>
    <w:rsid w:val="0014641F"/>
    <w:rsid w:val="0015434C"/>
    <w:rsid w:val="00161AA9"/>
    <w:rsid w:val="00164525"/>
    <w:rsid w:val="001947D7"/>
    <w:rsid w:val="001D013D"/>
    <w:rsid w:val="001F364C"/>
    <w:rsid w:val="00212698"/>
    <w:rsid w:val="0021512B"/>
    <w:rsid w:val="002231A4"/>
    <w:rsid w:val="00224DA7"/>
    <w:rsid w:val="00261532"/>
    <w:rsid w:val="0026487E"/>
    <w:rsid w:val="00283FD3"/>
    <w:rsid w:val="002B49D7"/>
    <w:rsid w:val="003150BB"/>
    <w:rsid w:val="00331AF8"/>
    <w:rsid w:val="003458B7"/>
    <w:rsid w:val="00362BCA"/>
    <w:rsid w:val="003D7CF2"/>
    <w:rsid w:val="0041075F"/>
    <w:rsid w:val="004161B7"/>
    <w:rsid w:val="00432E75"/>
    <w:rsid w:val="00434A90"/>
    <w:rsid w:val="00445751"/>
    <w:rsid w:val="00446666"/>
    <w:rsid w:val="00460050"/>
    <w:rsid w:val="0048486B"/>
    <w:rsid w:val="004C468A"/>
    <w:rsid w:val="004C630E"/>
    <w:rsid w:val="00530DBC"/>
    <w:rsid w:val="00554927"/>
    <w:rsid w:val="00555BE5"/>
    <w:rsid w:val="00556DAD"/>
    <w:rsid w:val="00564FCD"/>
    <w:rsid w:val="00596D38"/>
    <w:rsid w:val="00597B6D"/>
    <w:rsid w:val="005B306C"/>
    <w:rsid w:val="006335E1"/>
    <w:rsid w:val="00657188"/>
    <w:rsid w:val="006603CC"/>
    <w:rsid w:val="00692C23"/>
    <w:rsid w:val="007365C0"/>
    <w:rsid w:val="007432E0"/>
    <w:rsid w:val="007619AE"/>
    <w:rsid w:val="007F348A"/>
    <w:rsid w:val="008053A7"/>
    <w:rsid w:val="008419EE"/>
    <w:rsid w:val="00862925"/>
    <w:rsid w:val="00867AAE"/>
    <w:rsid w:val="0088121E"/>
    <w:rsid w:val="00882467"/>
    <w:rsid w:val="008A5DA4"/>
    <w:rsid w:val="008D13DB"/>
    <w:rsid w:val="008D7C7A"/>
    <w:rsid w:val="008E32C3"/>
    <w:rsid w:val="008F1092"/>
    <w:rsid w:val="008F4F61"/>
    <w:rsid w:val="00934A4C"/>
    <w:rsid w:val="0094552A"/>
    <w:rsid w:val="00972061"/>
    <w:rsid w:val="0097333A"/>
    <w:rsid w:val="00995ACE"/>
    <w:rsid w:val="009E126D"/>
    <w:rsid w:val="009F3B79"/>
    <w:rsid w:val="00A41DC5"/>
    <w:rsid w:val="00A510C0"/>
    <w:rsid w:val="00B21E3A"/>
    <w:rsid w:val="00B336BF"/>
    <w:rsid w:val="00BB6BD8"/>
    <w:rsid w:val="00BC3889"/>
    <w:rsid w:val="00C45AD4"/>
    <w:rsid w:val="00C96046"/>
    <w:rsid w:val="00CB4505"/>
    <w:rsid w:val="00CC74AA"/>
    <w:rsid w:val="00CE2DCC"/>
    <w:rsid w:val="00D2360D"/>
    <w:rsid w:val="00D63B6F"/>
    <w:rsid w:val="00DC1BE2"/>
    <w:rsid w:val="00DF3A7F"/>
    <w:rsid w:val="00E1021D"/>
    <w:rsid w:val="00E10A99"/>
    <w:rsid w:val="00EB666A"/>
    <w:rsid w:val="00EF309E"/>
    <w:rsid w:val="00EF6643"/>
    <w:rsid w:val="00F06832"/>
    <w:rsid w:val="00F25E82"/>
    <w:rsid w:val="00F840AF"/>
    <w:rsid w:val="00FB30DF"/>
    <w:rsid w:val="00FC14AE"/>
    <w:rsid w:val="00FC6346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F05A"/>
  <w15:docId w15:val="{06CEED8A-5E37-47CF-84A0-39343EF9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B6F"/>
    <w:pPr>
      <w:spacing w:after="0" w:line="240" w:lineRule="auto"/>
      <w:jc w:val="center"/>
    </w:pPr>
    <w:rPr>
      <w:rFonts w:asciiTheme="majorHAnsi" w:hAnsiTheme="majorHAns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505"/>
    <w:pPr>
      <w:spacing w:after="240"/>
      <w:outlineLvl w:val="0"/>
    </w:pPr>
    <w:rPr>
      <w:rFonts w:ascii="Lucida Calligraphy" w:hAnsi="Lucida Calligraphy"/>
      <w:color w:val="auto"/>
      <w:sz w:val="32"/>
      <w:szCs w:val="32"/>
      <w:u w:val="single"/>
      <w:lang w:val="fr-C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96D38"/>
    <w:pPr>
      <w:outlineLvl w:val="1"/>
    </w:pPr>
    <w:rPr>
      <w:sz w:val="2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BE2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C1BE2"/>
    <w:pPr>
      <w:jc w:val="left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CA" w:eastAsia="en-CA"/>
    </w:rPr>
  </w:style>
  <w:style w:type="paragraph" w:styleId="Heading5">
    <w:name w:val="heading 5"/>
    <w:basedOn w:val="Normal"/>
    <w:link w:val="Heading5Char"/>
    <w:uiPriority w:val="9"/>
    <w:qFormat/>
    <w:rsid w:val="00DC1BE2"/>
    <w:pPr>
      <w:jc w:val="left"/>
      <w:outlineLvl w:val="4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05"/>
    <w:rPr>
      <w:rFonts w:ascii="Lucida Calligraphy" w:hAnsi="Lucida Calligraphy"/>
      <w:sz w:val="32"/>
      <w:szCs w:val="32"/>
      <w:u w:val="single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596D38"/>
    <w:rPr>
      <w:rFonts w:ascii="Lucida Calligraphy" w:hAnsi="Lucida Calligraphy"/>
      <w:sz w:val="28"/>
      <w:szCs w:val="32"/>
      <w:u w:val="single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C1B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C0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DC1BE2"/>
    <w:rPr>
      <w:rFonts w:ascii="Arial" w:hAnsi="Arial" w:cs="Arial"/>
      <w:color w:val="auto"/>
      <w:sz w:val="28"/>
      <w:szCs w:val="28"/>
      <w:lang w:val="en-CA"/>
    </w:rPr>
  </w:style>
  <w:style w:type="paragraph" w:customStyle="1" w:styleId="DateTime">
    <w:name w:val="Date &amp; Time"/>
    <w:basedOn w:val="Normal"/>
    <w:qFormat/>
    <w:rsid w:val="00D63B6F"/>
    <w:rPr>
      <w:color w:val="76923C" w:themeColor="accent3" w:themeShade="BF"/>
      <w:sz w:val="52"/>
      <w:szCs w:val="52"/>
    </w:rPr>
  </w:style>
  <w:style w:type="paragraph" w:customStyle="1" w:styleId="Italic">
    <w:name w:val="Italic"/>
    <w:basedOn w:val="Normal"/>
    <w:qFormat/>
    <w:rsid w:val="00D63B6F"/>
    <w:rPr>
      <w:i/>
    </w:rPr>
  </w:style>
  <w:style w:type="paragraph" w:customStyle="1" w:styleId="verse">
    <w:name w:val="verse"/>
    <w:basedOn w:val="Normal"/>
    <w:rsid w:val="00FB30D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995AC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F6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643"/>
    <w:rPr>
      <w:rFonts w:asciiTheme="majorHAnsi" w:hAnsiTheme="majorHAnsi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EF6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643"/>
    <w:rPr>
      <w:rFonts w:asciiTheme="majorHAnsi" w:hAnsiTheme="majorHAnsi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B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C1BE2"/>
    <w:rPr>
      <w:rFonts w:ascii="Times New Roman" w:eastAsia="Times New Roman" w:hAnsi="Times New Roman" w:cs="Times New Roman"/>
      <w:b/>
      <w:bCs/>
      <w:color w:val="000000"/>
      <w:sz w:val="24"/>
      <w:szCs w:val="24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DC1BE2"/>
    <w:rPr>
      <w:rFonts w:ascii="Times New Roman" w:eastAsia="Times New Roman" w:hAnsi="Times New Roman" w:cs="Times New Roman"/>
      <w:b/>
      <w:bCs/>
      <w:color w:val="000000"/>
      <w:sz w:val="24"/>
      <w:szCs w:val="24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BE2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schansontitre">
    <w:name w:val="schansontitre"/>
    <w:basedOn w:val="DefaultParagraphFont"/>
    <w:rsid w:val="008F1092"/>
    <w:rPr>
      <w:b/>
      <w:bCs/>
    </w:rPr>
  </w:style>
  <w:style w:type="character" w:customStyle="1" w:styleId="sseparateurtitre-artiste">
    <w:name w:val="sseparateurtitre-artiste"/>
    <w:basedOn w:val="DefaultParagraphFont"/>
    <w:rsid w:val="008F1092"/>
  </w:style>
  <w:style w:type="character" w:customStyle="1" w:styleId="interl">
    <w:name w:val="interl"/>
    <w:basedOn w:val="DefaultParagraphFont"/>
    <w:rsid w:val="008F1092"/>
  </w:style>
  <w:style w:type="paragraph" w:styleId="TOCHeading">
    <w:name w:val="TOC Heading"/>
    <w:basedOn w:val="Heading1"/>
    <w:next w:val="Normal"/>
    <w:uiPriority w:val="39"/>
    <w:unhideWhenUsed/>
    <w:qFormat/>
    <w:rsid w:val="00123D3B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3D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D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3D3B"/>
    <w:rPr>
      <w:color w:val="0000FF" w:themeColor="hyperlink"/>
      <w:u w:val="single"/>
    </w:rPr>
  </w:style>
  <w:style w:type="character" w:customStyle="1" w:styleId="acclgninstrumentale">
    <w:name w:val="acclgninstrumentale"/>
    <w:basedOn w:val="DefaultParagraphFont"/>
    <w:rsid w:val="001F364C"/>
    <w:rPr>
      <w:b/>
      <w:bCs/>
      <w:color w:val="566896"/>
    </w:rPr>
  </w:style>
  <w:style w:type="character" w:customStyle="1" w:styleId="s0kpld">
    <w:name w:val="s0kpld"/>
    <w:basedOn w:val="DefaultParagraphFont"/>
    <w:rsid w:val="00934A4C"/>
  </w:style>
  <w:style w:type="table" w:styleId="TableGrid">
    <w:name w:val="Table Grid"/>
    <w:basedOn w:val="TableNormal"/>
    <w:uiPriority w:val="59"/>
    <w:rsid w:val="0006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yrics">
    <w:name w:val="lyrics"/>
    <w:basedOn w:val="Normal"/>
    <w:rsid w:val="00596D38"/>
    <w:pPr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7973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409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7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387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24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2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08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56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45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282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327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574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961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345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028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539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994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4707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6566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1089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1815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1292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3235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0153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670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1353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932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40619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1751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579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8636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0186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6545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3146">
              <w:marLeft w:val="0"/>
              <w:marRight w:val="0"/>
              <w:marTop w:val="0"/>
              <w:marBottom w:val="0"/>
              <w:divBdr>
                <w:top w:val="single" w:sz="36" w:space="0" w:color="DB03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96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5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9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7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1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100247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26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44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04">
              <w:marLeft w:val="0"/>
              <w:marRight w:val="0"/>
              <w:marTop w:val="0"/>
              <w:marBottom w:val="0"/>
              <w:divBdr>
                <w:top w:val="single" w:sz="36" w:space="0" w:color="DB03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63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4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0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6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041694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5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4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7328">
              <w:marLeft w:val="0"/>
              <w:marRight w:val="0"/>
              <w:marTop w:val="0"/>
              <w:marBottom w:val="0"/>
              <w:divBdr>
                <w:top w:val="single" w:sz="36" w:space="0" w:color="DB03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05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0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6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388459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54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430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8838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661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217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2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40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23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5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59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933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84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339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642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870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002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4890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379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8042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6678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88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3794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1573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9642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794050">
      <w:bodyDiv w:val="1"/>
      <w:marLeft w:val="30"/>
      <w:marRight w:val="30"/>
      <w:marTop w:val="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8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56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461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1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936067">
                      <w:marLeft w:val="10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5393">
                      <w:marLeft w:val="105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5620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1572">
                          <w:marLeft w:val="90"/>
                          <w:marRight w:val="3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8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0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1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6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0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5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0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52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9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8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6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0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5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1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9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14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6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46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82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1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9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8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55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457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6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6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8912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7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4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98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7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542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22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669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184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336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969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584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815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9405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5463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7395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257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94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9476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698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8599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2372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8025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7888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7033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910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2177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1402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35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4667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35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1962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27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2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0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13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28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201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069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0564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681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427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2180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1528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1420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6935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7449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79910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429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437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9974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234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74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9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8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50570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47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2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74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47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46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008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95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420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273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645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7472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2014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105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025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9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98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3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5864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7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9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93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790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53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45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61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88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877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110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8084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4912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1029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3906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7812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378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637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378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422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5749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04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4036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5104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3505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3488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4201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415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046">
              <w:marLeft w:val="0"/>
              <w:marRight w:val="0"/>
              <w:marTop w:val="0"/>
              <w:marBottom w:val="0"/>
              <w:divBdr>
                <w:top w:val="single" w:sz="36" w:space="0" w:color="DB03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48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6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2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93369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288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96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70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063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9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84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3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03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38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0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80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11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31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351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975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18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251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5661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26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298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7066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0433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0434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7299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6126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1801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76012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764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9773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6940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4567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8006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410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1030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84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824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8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44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180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32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6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464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797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049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866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708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111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364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622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703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090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5201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0754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9277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9945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91036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4331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5283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646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201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971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3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4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2140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1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17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63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74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178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79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16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13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178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607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344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56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2942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8156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578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235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885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999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1371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7576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788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6012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2493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7250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81248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052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1158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3928">
      <w:bodyDiv w:val="1"/>
      <w:marLeft w:val="30"/>
      <w:marRight w:val="30"/>
      <w:marTop w:val="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8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68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7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2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0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86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43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7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92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7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6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37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97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85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7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7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0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5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7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1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7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64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8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6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7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1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346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974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54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4577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2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8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62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5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132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075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6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286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3623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92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59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7129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4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47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4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8207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8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8945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10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48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910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04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84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52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43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475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426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73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350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4393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2001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88896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0194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6574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6897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5721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9997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9896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4009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2095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8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7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9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47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035">
      <w:bodyDiv w:val="1"/>
      <w:marLeft w:val="30"/>
      <w:marRight w:val="30"/>
      <w:marTop w:val="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63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27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341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7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276099">
                      <w:marLeft w:val="10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8299">
                      <w:marLeft w:val="105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9085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184">
                          <w:marLeft w:val="90"/>
                          <w:marRight w:val="3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8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0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3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5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3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7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34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3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5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4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5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66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2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0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9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4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56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1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52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5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9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2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4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1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8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22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9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334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072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47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9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11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44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57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92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68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046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44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98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11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413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4479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44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553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5295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0151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5759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0781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3402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8591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653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5656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6424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0515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7266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795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702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1246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7606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5534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9597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0588">
                  <w:marLeft w:val="0"/>
                  <w:marRight w:val="0"/>
                  <w:marTop w:val="100"/>
                  <w:marBottom w:val="100"/>
                  <w:divBdr>
                    <w:top w:val="single" w:sz="2" w:space="0" w:color="606060"/>
                    <w:left w:val="single" w:sz="6" w:space="0" w:color="606060"/>
                    <w:bottom w:val="single" w:sz="2" w:space="0" w:color="606060"/>
                    <w:right w:val="single" w:sz="6" w:space="0" w:color="606060"/>
                  </w:divBdr>
                  <w:divsChild>
                    <w:div w:id="10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4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91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1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036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6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1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3177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1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7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25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10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56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62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080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178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12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448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412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3752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624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843">
      <w:bodyDiv w:val="1"/>
      <w:marLeft w:val="30"/>
      <w:marRight w:val="30"/>
      <w:marTop w:val="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1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75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4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5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3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9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6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8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4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81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4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53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86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7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3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3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47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4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3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7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0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1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3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4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43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91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8929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4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5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68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816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6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2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4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43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16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89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787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307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971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76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532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355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4058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6966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0162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5155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5186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7333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2127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14879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927104">
      <w:bodyDiv w:val="1"/>
      <w:marLeft w:val="30"/>
      <w:marRight w:val="30"/>
      <w:marTop w:val="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0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57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1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687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7641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26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625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1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10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81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6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414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478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874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62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90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288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120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98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8848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1357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2748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0848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6169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2640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3723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1616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6914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6984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0411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9031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1103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968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9299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2331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7246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494">
      <w:bodyDiv w:val="1"/>
      <w:marLeft w:val="30"/>
      <w:marRight w:val="30"/>
      <w:marTop w:val="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21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83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46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32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9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1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1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4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56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6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52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5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7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45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794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1718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7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1178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93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06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15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71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60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462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087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644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322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28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314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404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212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1433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8609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4454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720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3687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9532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3613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5117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179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3961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7096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7977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630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8497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6712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016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5500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481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498896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55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5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3564">
                                  <w:marLeft w:val="60"/>
                                  <w:marRight w:val="6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060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35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4766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0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79551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7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48323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3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46038">
      <w:bodyDiv w:val="1"/>
      <w:marLeft w:val="30"/>
      <w:marRight w:val="30"/>
      <w:marTop w:val="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05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52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871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226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712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9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39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62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10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466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174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971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9871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943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9886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0237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6321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7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095">
              <w:marLeft w:val="0"/>
              <w:marRight w:val="0"/>
              <w:marTop w:val="0"/>
              <w:marBottom w:val="0"/>
              <w:divBdr>
                <w:top w:val="single" w:sz="36" w:space="0" w:color="DB03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459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3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6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45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0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4801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468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39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0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9874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6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371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0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8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914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27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314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463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227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79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8536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570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3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344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930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69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1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1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60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12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83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01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577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044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609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023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734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08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310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374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9677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7254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2070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41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8213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xg113\AppData\Roaming\Microsoft\Templates\holiday_invitation_redgreen_inf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D73DE-AAF2-4578-B639-F582C89794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403F7A-89EB-429C-B647-CA9153A8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holiday_invitation_redgreen_informal.dotx</Template>
  <TotalTime>46</TotalTime>
  <Pages>16</Pages>
  <Words>2390</Words>
  <Characters>13628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Holiday party invitation with red and green ornaments (Informal design)</vt:lpstr>
    </vt:vector>
  </TitlesOfParts>
  <Company>Governement du Canada</Company>
  <LinksUpToDate>false</LinksUpToDate>
  <CharactersWithSpaces>15987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Holiday party invitation with red and green ornaments (Informal design)</dc:title>
  <dc:creator>Jessica Guimond-Beauseigle;dmitry gorodnichy</dc:creator>
  <cp:lastModifiedBy>Gorodnichy, Dmitry</cp:lastModifiedBy>
  <cp:revision>7</cp:revision>
  <cp:lastPrinted>2019-12-20T23:09:00Z</cp:lastPrinted>
  <dcterms:created xsi:type="dcterms:W3CDTF">2019-12-20T16:55:00Z</dcterms:created>
  <dcterms:modified xsi:type="dcterms:W3CDTF">2019-12-21T16:12:00Z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TC102480669990</vt:lpwstr>
  </property>
</Properties>
</file>